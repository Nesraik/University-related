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0777F5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26096B1" w:rsidR="00811C48" w:rsidRPr="001E7ABE" w:rsidRDefault="001205E5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1205E5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7F5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1313B" w14:textId="77777777" w:rsidR="00BF12CB" w:rsidRDefault="00BF12CB" w:rsidP="00BF12CB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7B17DC">
              <w:rPr>
                <w:rFonts w:ascii="Arial Narrow" w:hAnsi="Arial Narrow" w:cs="Tahoma"/>
                <w:sz w:val="36"/>
              </w:rPr>
              <w:t>CPEN6220</w:t>
            </w:r>
          </w:p>
          <w:p w14:paraId="36656A16" w14:textId="2C7A847E" w:rsidR="00235C36" w:rsidRPr="00876A58" w:rsidRDefault="00BF12CB" w:rsidP="00BF12CB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B17DC">
              <w:rPr>
                <w:rFonts w:ascii="Arial Narrow" w:hAnsi="Arial Narrow" w:cs="Tahoma"/>
                <w:sz w:val="36"/>
              </w:rPr>
              <w:t>Computer Networks &amp; Information Security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777F5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993E2D9" w:rsidR="00F80742" w:rsidRPr="00DF718C" w:rsidRDefault="001205E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 xml:space="preserve">Computer </w:t>
            </w:r>
            <w:r w:rsidR="00651CD2" w:rsidRPr="00651CD2">
              <w:rPr>
                <w:rFonts w:ascii="Arial" w:hAnsi="Arial" w:cs="Arial"/>
                <w:b/>
              </w:rPr>
              <w:t>Engineering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03588694" w:rsidR="000732DF" w:rsidRPr="0036420F" w:rsidRDefault="00745D8E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745D8E">
              <w:rPr>
                <w:rFonts w:ascii="Arial" w:hAnsi="Arial" w:cs="Arial"/>
                <w:b/>
                <w:sz w:val="20"/>
              </w:rPr>
              <w:t>O221-CPEN6098-PH01-02</w:t>
            </w:r>
          </w:p>
        </w:tc>
      </w:tr>
      <w:tr w:rsidR="000777F5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F225320" w:rsidR="00535DA7" w:rsidRPr="00745D8E" w:rsidRDefault="001205E5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745D8E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745D8E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1205E5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1205E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B3AD498" w14:textId="77777777" w:rsidR="002C1B92" w:rsidRDefault="001205E5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4AEA918C" w14:textId="604BBF31" w:rsidR="00E16E5F" w:rsidRPr="00E16E5F" w:rsidRDefault="001205E5" w:rsidP="0028253A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 w:rsidRPr="00BF04A6">
        <w:rPr>
          <w:bCs/>
        </w:rPr>
        <w:t>Basic concepts of network</w:t>
      </w:r>
    </w:p>
    <w:p w14:paraId="78843FC9" w14:textId="2F9B736A" w:rsidR="00E16E5F" w:rsidRPr="0028253A" w:rsidRDefault="001205E5" w:rsidP="00E16E5F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 w:rsidRPr="00806ADA">
        <w:rPr>
          <w:bCs/>
        </w:rPr>
        <w:t>Concepts of create network environment</w:t>
      </w:r>
      <w:r w:rsidRPr="00E16E5F">
        <w:rPr>
          <w:bCs/>
        </w:rPr>
        <w:t xml:space="preserve"> </w:t>
      </w:r>
    </w:p>
    <w:p w14:paraId="7EEEAD9C" w14:textId="0D8E4E2C" w:rsidR="00FD5F75" w:rsidRPr="009F4D77" w:rsidRDefault="001205E5" w:rsidP="009F4D77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 w:rsidRPr="00806ADA">
        <w:rPr>
          <w:bCs/>
          <w:lang w:val="id-ID"/>
        </w:rPr>
        <w:t>Basic structures of network</w:t>
      </w:r>
    </w:p>
    <w:p w14:paraId="5B0BED00" w14:textId="77777777" w:rsidR="002C1B92" w:rsidRDefault="001205E5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73900A37" w14:textId="0C0493E7" w:rsidR="002C1B92" w:rsidRPr="00FF60A6" w:rsidRDefault="001205E5" w:rsidP="0028253A">
      <w:pPr>
        <w:pStyle w:val="ListParagraph"/>
        <w:numPr>
          <w:ilvl w:val="0"/>
          <w:numId w:val="13"/>
        </w:numPr>
        <w:spacing w:line="360" w:lineRule="auto"/>
      </w:pPr>
      <w:r w:rsidRPr="00365162">
        <w:t>Basic Subnetting</w:t>
      </w:r>
    </w:p>
    <w:p w14:paraId="77E4CB6D" w14:textId="77777777" w:rsidR="002C1B92" w:rsidRDefault="001205E5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1AFAF9BA" w14:textId="77777777" w:rsidR="00602B3F" w:rsidRDefault="001205E5" w:rsidP="00602B3F">
      <w:pPr>
        <w:numPr>
          <w:ilvl w:val="0"/>
          <w:numId w:val="14"/>
        </w:numPr>
        <w:suppressAutoHyphens/>
        <w:spacing w:line="360" w:lineRule="auto"/>
        <w:jc w:val="both"/>
      </w:pPr>
      <w:r>
        <w:t>IP Addressing</w:t>
      </w:r>
    </w:p>
    <w:p w14:paraId="294B0700" w14:textId="77777777" w:rsidR="00602B3F" w:rsidRDefault="001205E5" w:rsidP="00602B3F">
      <w:pPr>
        <w:numPr>
          <w:ilvl w:val="0"/>
          <w:numId w:val="14"/>
        </w:numPr>
        <w:suppressAutoHyphens/>
        <w:spacing w:line="360" w:lineRule="auto"/>
        <w:jc w:val="both"/>
      </w:pPr>
      <w:r>
        <w:t>Classful Subnetting (FLSM)</w:t>
      </w:r>
    </w:p>
    <w:p w14:paraId="3E5847D8" w14:textId="77777777" w:rsidR="00602B3F" w:rsidRDefault="001205E5" w:rsidP="00602B3F">
      <w:pPr>
        <w:numPr>
          <w:ilvl w:val="0"/>
          <w:numId w:val="14"/>
        </w:numPr>
        <w:suppressAutoHyphens/>
        <w:spacing w:line="360" w:lineRule="auto"/>
        <w:jc w:val="both"/>
      </w:pPr>
      <w:r>
        <w:t>Creating LAN</w:t>
      </w:r>
    </w:p>
    <w:p w14:paraId="7F8DB6E9" w14:textId="2DCA0F42" w:rsidR="00602B3F" w:rsidRDefault="001205E5" w:rsidP="00602B3F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>
        <w:t>Exercises</w:t>
      </w:r>
      <w:r>
        <w:rPr>
          <w:lang w:val="id-ID"/>
        </w:rPr>
        <w:t xml:space="preserve"> </w:t>
      </w:r>
    </w:p>
    <w:p w14:paraId="40E8EC3E" w14:textId="46A560FF" w:rsidR="002C1B92" w:rsidRDefault="001205E5" w:rsidP="00045694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0C8E0F2D" w:rsidR="00643F75" w:rsidRPr="00876A58" w:rsidRDefault="001205E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1205E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6D13FD1" w14:textId="76123F24" w:rsidR="00BC6DE8" w:rsidRDefault="001205E5" w:rsidP="003531B4">
      <w:pPr>
        <w:pStyle w:val="ListParagraph"/>
        <w:numPr>
          <w:ilvl w:val="0"/>
          <w:numId w:val="15"/>
        </w:numPr>
        <w:spacing w:line="360" w:lineRule="auto"/>
        <w:ind w:left="714" w:hanging="357"/>
      </w:pPr>
      <w:r>
        <w:t>IP Addressing</w:t>
      </w:r>
    </w:p>
    <w:p w14:paraId="350D51F2" w14:textId="7552015B" w:rsidR="00C22957" w:rsidRDefault="001205E5" w:rsidP="00EF14ED">
      <w:pPr>
        <w:spacing w:line="360" w:lineRule="auto"/>
        <w:ind w:left="720" w:firstLine="720"/>
        <w:jc w:val="both"/>
      </w:pPr>
      <w:r>
        <w:t xml:space="preserve">An IP address is </w:t>
      </w:r>
      <w:r w:rsidR="005B551E">
        <w:t>a</w:t>
      </w:r>
      <w:r>
        <w:t xml:space="preserve"> unique number that is representing a device on the internet or a local network. </w:t>
      </w:r>
      <w:r w:rsidR="00AC7016">
        <w:t xml:space="preserve">An IP address consists of a 32-bit binary number </w:t>
      </w:r>
      <w:r w:rsidR="00F733A7">
        <w:t xml:space="preserve">or </w:t>
      </w:r>
      <w:r w:rsidR="00AC7016">
        <w:t>a string of numbers that are separated by periods</w:t>
      </w:r>
      <w:r w:rsidR="00276224">
        <w:t xml:space="preserve"> For example, an IP address can be a form of binary number which is </w:t>
      </w:r>
      <w:r w:rsidR="00707DB2">
        <w:t>11000000</w:t>
      </w:r>
      <w:r w:rsidR="009B66F8">
        <w:t>.</w:t>
      </w:r>
      <w:r w:rsidR="00707DB2">
        <w:t>10101000</w:t>
      </w:r>
      <w:r w:rsidR="009B66F8">
        <w:t>.</w:t>
      </w:r>
      <w:r w:rsidR="00707DB2">
        <w:t>00010000</w:t>
      </w:r>
      <w:r w:rsidR="009B66F8">
        <w:t>.</w:t>
      </w:r>
      <w:r w:rsidR="00707DB2">
        <w:t>001</w:t>
      </w:r>
      <w:r w:rsidR="00276224">
        <w:t xml:space="preserve">11100, or can also be in a form of a four-string of number which is </w:t>
      </w:r>
      <w:r w:rsidR="00707DB2">
        <w:t>192.168.</w:t>
      </w:r>
      <w:r w:rsidR="004C5FCC">
        <w:t>16</w:t>
      </w:r>
      <w:r w:rsidR="00707DB2">
        <w:t>.60</w:t>
      </w:r>
      <w:r w:rsidR="007E72CE">
        <w:t>.</w:t>
      </w:r>
      <w:r w:rsidR="00A405D1">
        <w:t xml:space="preserve"> Normally, the four-string of number is often more used because of readability issues. </w:t>
      </w:r>
      <w:r w:rsidR="001368EC">
        <w:t>The previous IP address is an IPv4 address. IPv4 address has a maximum value of 2</w:t>
      </w:r>
      <w:r w:rsidR="001368EC">
        <w:rPr>
          <w:vertAlign w:val="superscript"/>
        </w:rPr>
        <w:t>32</w:t>
      </w:r>
      <w:r w:rsidR="001368EC">
        <w:t xml:space="preserve"> which is roughly 4.3 billion. Therefore, the IPv6 address was found due to the fear of running out of space. The difference is that IPv6 uses a 128-bit binary number to store the address meaning there is a total of 2</w:t>
      </w:r>
      <w:r w:rsidR="001368EC">
        <w:rPr>
          <w:vertAlign w:val="superscript"/>
        </w:rPr>
        <w:t>128</w:t>
      </w:r>
      <w:r w:rsidR="001368EC">
        <w:t xml:space="preserve"> unique addresses or roughly 340 </w:t>
      </w:r>
      <w:r w:rsidR="0091334D">
        <w:t>duo decillion</w:t>
      </w:r>
      <w:r w:rsidR="001368EC">
        <w:t xml:space="preserve">. </w:t>
      </w:r>
    </w:p>
    <w:p w14:paraId="059ED39F" w14:textId="392C1C0B" w:rsidR="00487E78" w:rsidRDefault="001205E5" w:rsidP="00EF14ED">
      <w:pPr>
        <w:spacing w:line="360" w:lineRule="auto"/>
        <w:ind w:left="720" w:firstLine="720"/>
        <w:jc w:val="both"/>
      </w:pPr>
      <w:r>
        <w:t>In IPv4 address, there are five classes available, class A, class B, class C, class D, and class E. But, mostly only class A, class B, and class C are being used. Below is the IP range for each class</w:t>
      </w:r>
    </w:p>
    <w:tbl>
      <w:tblPr>
        <w:tblStyle w:val="PlainTable1"/>
        <w:tblW w:w="9081" w:type="dxa"/>
        <w:tblInd w:w="837" w:type="dxa"/>
        <w:tblLook w:val="04A0" w:firstRow="1" w:lastRow="0" w:firstColumn="1" w:lastColumn="0" w:noHBand="0" w:noVBand="1"/>
      </w:tblPr>
      <w:tblGrid>
        <w:gridCol w:w="2419"/>
        <w:gridCol w:w="3402"/>
        <w:gridCol w:w="3260"/>
      </w:tblGrid>
      <w:tr w:rsidR="000777F5" w14:paraId="40DDAC6F" w14:textId="6D803395" w:rsidTr="0029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vAlign w:val="center"/>
          </w:tcPr>
          <w:p w14:paraId="6E5AB20B" w14:textId="69A7C95D" w:rsidR="001D0131" w:rsidRDefault="001205E5" w:rsidP="00292307">
            <w:pPr>
              <w:jc w:val="center"/>
            </w:pPr>
            <w:r>
              <w:t>Class</w:t>
            </w:r>
          </w:p>
        </w:tc>
        <w:tc>
          <w:tcPr>
            <w:tcW w:w="3402" w:type="dxa"/>
            <w:vAlign w:val="center"/>
          </w:tcPr>
          <w:p w14:paraId="286D3C92" w14:textId="59EC1F21" w:rsidR="001D0131" w:rsidRDefault="001205E5" w:rsidP="00292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3260" w:type="dxa"/>
            <w:vAlign w:val="center"/>
          </w:tcPr>
          <w:p w14:paraId="6A47DB54" w14:textId="783146AF" w:rsidR="001D0131" w:rsidRDefault="001205E5" w:rsidP="00292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Subnet Mask</w:t>
            </w:r>
          </w:p>
        </w:tc>
      </w:tr>
      <w:tr w:rsidR="000777F5" w14:paraId="4DC2E419" w14:textId="61B61DA0" w:rsidTr="0029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vAlign w:val="center"/>
          </w:tcPr>
          <w:p w14:paraId="132CF95E" w14:textId="08FC12A7" w:rsidR="001D0131" w:rsidRDefault="001205E5" w:rsidP="00292307">
            <w:pPr>
              <w:jc w:val="center"/>
            </w:pPr>
            <w:r>
              <w:t>Class A</w:t>
            </w:r>
          </w:p>
        </w:tc>
        <w:tc>
          <w:tcPr>
            <w:tcW w:w="3402" w:type="dxa"/>
            <w:vAlign w:val="center"/>
          </w:tcPr>
          <w:p w14:paraId="3F6749DD" w14:textId="1CFB0D16" w:rsidR="001D0131" w:rsidRDefault="001205E5" w:rsidP="00292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1.0.0.0 – 126.255.255.255</w:t>
            </w:r>
          </w:p>
        </w:tc>
        <w:tc>
          <w:tcPr>
            <w:tcW w:w="3260" w:type="dxa"/>
            <w:vAlign w:val="center"/>
          </w:tcPr>
          <w:p w14:paraId="229B637C" w14:textId="7E03BB83" w:rsidR="001D0131" w:rsidRDefault="001205E5" w:rsidP="00292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255.0.0.0</w:t>
            </w:r>
          </w:p>
        </w:tc>
      </w:tr>
      <w:tr w:rsidR="000777F5" w14:paraId="6A5F0D51" w14:textId="3E445627" w:rsidTr="0029230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vAlign w:val="center"/>
          </w:tcPr>
          <w:p w14:paraId="48B57337" w14:textId="29360211" w:rsidR="001D0131" w:rsidRDefault="001205E5" w:rsidP="00292307">
            <w:pPr>
              <w:jc w:val="center"/>
            </w:pPr>
            <w:r>
              <w:t>Class B</w:t>
            </w:r>
          </w:p>
        </w:tc>
        <w:tc>
          <w:tcPr>
            <w:tcW w:w="3402" w:type="dxa"/>
            <w:vAlign w:val="center"/>
          </w:tcPr>
          <w:p w14:paraId="7411E08A" w14:textId="5357924A" w:rsidR="001D0131" w:rsidRDefault="001205E5" w:rsidP="0029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128.0.0.0 – 191.255.255.255</w:t>
            </w:r>
          </w:p>
        </w:tc>
        <w:tc>
          <w:tcPr>
            <w:tcW w:w="3260" w:type="dxa"/>
            <w:vAlign w:val="center"/>
          </w:tcPr>
          <w:p w14:paraId="5EA9E24B" w14:textId="5DE4DBA4" w:rsidR="001D0131" w:rsidRDefault="001205E5" w:rsidP="0029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</w:t>
            </w:r>
          </w:p>
        </w:tc>
      </w:tr>
      <w:tr w:rsidR="000777F5" w14:paraId="3A80D5E1" w14:textId="365B4611" w:rsidTr="0029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vAlign w:val="center"/>
          </w:tcPr>
          <w:p w14:paraId="5B8EBA4F" w14:textId="477FD41D" w:rsidR="001D0131" w:rsidRDefault="001205E5" w:rsidP="00292307">
            <w:pPr>
              <w:jc w:val="center"/>
            </w:pPr>
            <w:r>
              <w:t>Class C</w:t>
            </w:r>
          </w:p>
        </w:tc>
        <w:tc>
          <w:tcPr>
            <w:tcW w:w="3402" w:type="dxa"/>
            <w:vAlign w:val="center"/>
          </w:tcPr>
          <w:p w14:paraId="0D8E5965" w14:textId="0D70519E" w:rsidR="001D0131" w:rsidRDefault="001205E5" w:rsidP="00292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192.0.0.0 – 223.255.255.255</w:t>
            </w:r>
          </w:p>
        </w:tc>
        <w:tc>
          <w:tcPr>
            <w:tcW w:w="3260" w:type="dxa"/>
            <w:vAlign w:val="center"/>
          </w:tcPr>
          <w:p w14:paraId="669BC673" w14:textId="3CD389F0" w:rsidR="001D0131" w:rsidRDefault="001205E5" w:rsidP="00292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0777F5" w14:paraId="423296D5" w14:textId="0119268A" w:rsidTr="0029230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vAlign w:val="center"/>
          </w:tcPr>
          <w:p w14:paraId="7B99E623" w14:textId="5C5FEC28" w:rsidR="001D0131" w:rsidRDefault="001205E5" w:rsidP="00292307">
            <w:pPr>
              <w:jc w:val="center"/>
            </w:pPr>
            <w:r>
              <w:t>Class D</w:t>
            </w:r>
          </w:p>
        </w:tc>
        <w:tc>
          <w:tcPr>
            <w:tcW w:w="3402" w:type="dxa"/>
            <w:vAlign w:val="center"/>
          </w:tcPr>
          <w:p w14:paraId="5A1EBEE7" w14:textId="2D6D3546" w:rsidR="001D0131" w:rsidRDefault="001205E5" w:rsidP="0029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224.0.0.0 – 239.255.255.255</w:t>
            </w:r>
          </w:p>
        </w:tc>
        <w:tc>
          <w:tcPr>
            <w:tcW w:w="3260" w:type="dxa"/>
            <w:vAlign w:val="center"/>
          </w:tcPr>
          <w:p w14:paraId="3CE819CE" w14:textId="2A270519" w:rsidR="001D0131" w:rsidRDefault="001205E5" w:rsidP="00292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777F5" w14:paraId="04DE9E76" w14:textId="2F32CAFB" w:rsidTr="0029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vAlign w:val="center"/>
          </w:tcPr>
          <w:p w14:paraId="6BC3644B" w14:textId="0DDB21FD" w:rsidR="001D0131" w:rsidRDefault="001205E5" w:rsidP="00292307">
            <w:pPr>
              <w:jc w:val="center"/>
            </w:pPr>
            <w:r>
              <w:t>Class E</w:t>
            </w:r>
          </w:p>
        </w:tc>
        <w:tc>
          <w:tcPr>
            <w:tcW w:w="3402" w:type="dxa"/>
            <w:vAlign w:val="center"/>
          </w:tcPr>
          <w:p w14:paraId="41EB8F20" w14:textId="4B5C4E5C" w:rsidR="001D0131" w:rsidRDefault="001205E5" w:rsidP="00292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240.0.0.0 – 255.255.255.255</w:t>
            </w:r>
          </w:p>
        </w:tc>
        <w:tc>
          <w:tcPr>
            <w:tcW w:w="3260" w:type="dxa"/>
            <w:vAlign w:val="center"/>
          </w:tcPr>
          <w:p w14:paraId="4AA1C7A4" w14:textId="4AB68235" w:rsidR="001D0131" w:rsidRDefault="001205E5" w:rsidP="00292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C3CB606" w14:textId="45BA6D51" w:rsidR="006B7354" w:rsidRDefault="006B7354" w:rsidP="00DE1DF2">
      <w:pPr>
        <w:spacing w:line="360" w:lineRule="auto"/>
        <w:jc w:val="both"/>
      </w:pPr>
    </w:p>
    <w:p w14:paraId="1C009166" w14:textId="1BFAFBDD" w:rsidR="00DE1DF2" w:rsidRDefault="001205E5" w:rsidP="00DE1DF2">
      <w:pPr>
        <w:pStyle w:val="ListParagraph"/>
        <w:numPr>
          <w:ilvl w:val="0"/>
          <w:numId w:val="17"/>
        </w:numPr>
        <w:spacing w:line="360" w:lineRule="auto"/>
        <w:jc w:val="both"/>
      </w:pPr>
      <w:r>
        <w:t>Class A</w:t>
      </w:r>
    </w:p>
    <w:p w14:paraId="069D00EA" w14:textId="0648C16E" w:rsidR="00DA6006" w:rsidRPr="00AF1A1D" w:rsidRDefault="001205E5" w:rsidP="002855BF">
      <w:pPr>
        <w:spacing w:line="360" w:lineRule="auto"/>
        <w:ind w:left="1440" w:firstLine="720"/>
        <w:jc w:val="both"/>
      </w:pPr>
      <w:r>
        <w:t xml:space="preserve">Class A is used when there are a large number of a host in the network. </w:t>
      </w:r>
      <w:r w:rsidR="00181314">
        <w:t xml:space="preserve">The first octet (8 bit) is used to identify the number, meanwhile, the </w:t>
      </w:r>
      <w:r w:rsidR="001E1761">
        <w:t>remaining</w:t>
      </w:r>
      <w:r w:rsidR="00181314">
        <w:t xml:space="preserve"> 24 bits are used for the host in that network</w:t>
      </w:r>
      <w:r w:rsidR="00AF1A1D">
        <w:t>. Therefore, a class A network can have a total of 126 networks and a total of 2</w:t>
      </w:r>
      <w:r w:rsidR="00AF1A1D" w:rsidRPr="002855BF">
        <w:rPr>
          <w:vertAlign w:val="superscript"/>
        </w:rPr>
        <w:t>24</w:t>
      </w:r>
      <w:r w:rsidR="00AF1A1D">
        <w:t xml:space="preserve"> – 2 (16777214)</w:t>
      </w:r>
      <w:r w:rsidR="0024501D">
        <w:t xml:space="preserve"> hosts</w:t>
      </w:r>
      <w:r w:rsidR="00AF1A1D">
        <w:t xml:space="preserve"> for </w:t>
      </w:r>
      <w:r w:rsidR="00AD3125">
        <w:t>each network</w:t>
      </w:r>
      <w:r w:rsidR="000D14CF">
        <w:t xml:space="preserve">. For example, </w:t>
      </w:r>
      <w:r w:rsidR="00B80F28">
        <w:t xml:space="preserve">there is </w:t>
      </w:r>
      <w:r w:rsidR="000D14CF">
        <w:t>a class A IP address which is 100.168.100.25</w:t>
      </w:r>
      <w:r w:rsidR="00EA0F02">
        <w:t xml:space="preserve">. The first number which is 100 identify the network meanwhile the remaining number which is 168.100.25 identify the host. </w:t>
      </w:r>
    </w:p>
    <w:p w14:paraId="0A83BCD8" w14:textId="77777777" w:rsidR="00292307" w:rsidRDefault="00292307">
      <w:pPr>
        <w:spacing w:after="200" w:line="276" w:lineRule="auto"/>
      </w:pPr>
      <w:r>
        <w:br w:type="page"/>
      </w:r>
    </w:p>
    <w:p w14:paraId="3B3E6899" w14:textId="5CF3A813" w:rsidR="00DE1DF2" w:rsidRDefault="001205E5" w:rsidP="00DE1DF2">
      <w:pPr>
        <w:pStyle w:val="ListParagraph"/>
        <w:numPr>
          <w:ilvl w:val="0"/>
          <w:numId w:val="17"/>
        </w:numPr>
        <w:spacing w:line="360" w:lineRule="auto"/>
        <w:jc w:val="both"/>
      </w:pPr>
      <w:r>
        <w:lastRenderedPageBreak/>
        <w:t>Class B</w:t>
      </w:r>
    </w:p>
    <w:p w14:paraId="7B3F9F43" w14:textId="722023FE" w:rsidR="00C13C96" w:rsidRPr="00E2396B" w:rsidRDefault="001205E5" w:rsidP="00241561">
      <w:pPr>
        <w:spacing w:line="360" w:lineRule="auto"/>
        <w:ind w:left="1440" w:firstLine="720"/>
        <w:jc w:val="both"/>
      </w:pPr>
      <w:r>
        <w:t xml:space="preserve">Class B will be used for a medium-sized network. </w:t>
      </w:r>
      <w:r w:rsidR="00840286">
        <w:t xml:space="preserve">In the class B address, the first two octets will be used to identify the network and the remaining two-octet will be used to identify the host. </w:t>
      </w:r>
      <w:r w:rsidR="00C12CB1">
        <w:t>The first octet from class B will always be assigned to a value of 128 to 191.</w:t>
      </w:r>
      <w:r>
        <w:t xml:space="preserve"> Therefore, there can be a total of 16384 networks and a total of 2</w:t>
      </w:r>
      <w:r>
        <w:rPr>
          <w:vertAlign w:val="superscript"/>
        </w:rPr>
        <w:t>16</w:t>
      </w:r>
      <w:r>
        <w:t xml:space="preserve"> – 2 (65534) </w:t>
      </w:r>
      <w:r w:rsidR="00333D22">
        <w:t xml:space="preserve">hosts </w:t>
      </w:r>
      <w:r>
        <w:t>for each network</w:t>
      </w:r>
      <w:r w:rsidR="00E4014B">
        <w:t>.</w:t>
      </w:r>
      <w:r w:rsidR="00760494">
        <w:t xml:space="preserve"> An example of a class B address is 150.100.12.25. The first two number which is 150.100 will identify the network and the remaining two number which is 12.25 will identity the host. </w:t>
      </w:r>
    </w:p>
    <w:p w14:paraId="5B39E613" w14:textId="6F080751" w:rsidR="00DE1DF2" w:rsidRDefault="001205E5" w:rsidP="00DE1DF2">
      <w:pPr>
        <w:pStyle w:val="ListParagraph"/>
        <w:numPr>
          <w:ilvl w:val="0"/>
          <w:numId w:val="17"/>
        </w:numPr>
        <w:spacing w:line="360" w:lineRule="auto"/>
        <w:jc w:val="both"/>
      </w:pPr>
      <w:r>
        <w:t>Class C</w:t>
      </w:r>
    </w:p>
    <w:p w14:paraId="220DAF3B" w14:textId="25B0D729" w:rsidR="00CD0BCE" w:rsidRPr="002E340A" w:rsidRDefault="001205E5" w:rsidP="00DD2C34">
      <w:pPr>
        <w:spacing w:line="360" w:lineRule="auto"/>
        <w:ind w:left="1440" w:firstLine="720"/>
        <w:jc w:val="both"/>
      </w:pPr>
      <w:r>
        <w:t>Class C will be used for a small local area network</w:t>
      </w:r>
      <w:r w:rsidR="00DD2C34">
        <w:t xml:space="preserve">. A class C network will be using the first three octets </w:t>
      </w:r>
      <w:r w:rsidR="00640C88">
        <w:t>to identity the network and the remaining one octet to identify the host</w:t>
      </w:r>
      <w:r w:rsidR="00D17EFC">
        <w:t xml:space="preserve">. </w:t>
      </w:r>
      <w:r w:rsidR="002E340A">
        <w:t>Therefore, there can be a total of 2097152 networks and 2</w:t>
      </w:r>
      <w:r w:rsidR="002E340A">
        <w:rPr>
          <w:vertAlign w:val="superscript"/>
        </w:rPr>
        <w:t>8</w:t>
      </w:r>
      <w:r w:rsidR="002E340A">
        <w:t xml:space="preserve"> – 2 (254) hosts for each network. </w:t>
      </w:r>
      <w:r w:rsidR="00331CEB">
        <w:t xml:space="preserve">An example of this class is 192.168.100.12. The first three number which is 192.168.100 will identity the network and the last number which is 12 will identify the host. </w:t>
      </w:r>
    </w:p>
    <w:p w14:paraId="600AB9B8" w14:textId="2C841122" w:rsidR="00DE1DF2" w:rsidRDefault="001205E5" w:rsidP="00DE1DF2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Class </w:t>
      </w:r>
      <w:r w:rsidR="00580BE2">
        <w:t>D</w:t>
      </w:r>
    </w:p>
    <w:p w14:paraId="61920783" w14:textId="461AD608" w:rsidR="00580BE2" w:rsidRDefault="001205E5" w:rsidP="008B28A8">
      <w:pPr>
        <w:spacing w:line="360" w:lineRule="auto"/>
        <w:ind w:left="1440" w:firstLine="720"/>
        <w:jc w:val="both"/>
      </w:pPr>
      <w:r>
        <w:t>Class D is not allocated to the host but is used for multicasting</w:t>
      </w:r>
      <w:r w:rsidR="009D7FB4">
        <w:t xml:space="preserve"> and never for regular networking</w:t>
      </w:r>
      <w:r w:rsidR="009867C1">
        <w:t xml:space="preserve">. Multicast is sending a packet to a group of devices that is in the same multicast group. </w:t>
      </w:r>
      <w:r w:rsidR="00764A44">
        <w:t>Therefore, because there is no requirement to extract host address, so the class D does not have any default subnet mask</w:t>
      </w:r>
    </w:p>
    <w:p w14:paraId="09E5BC95" w14:textId="2DB0CCE3" w:rsidR="00DE1DF2" w:rsidRDefault="001205E5" w:rsidP="00DE1DF2">
      <w:pPr>
        <w:pStyle w:val="ListParagraph"/>
        <w:numPr>
          <w:ilvl w:val="0"/>
          <w:numId w:val="17"/>
        </w:numPr>
        <w:spacing w:line="360" w:lineRule="auto"/>
        <w:jc w:val="both"/>
      </w:pPr>
      <w:r>
        <w:t>Class E</w:t>
      </w:r>
    </w:p>
    <w:p w14:paraId="72B0FBF3" w14:textId="0FDA1EFF" w:rsidR="001A4A0F" w:rsidRPr="001368EC" w:rsidRDefault="001205E5" w:rsidP="00E978AD">
      <w:pPr>
        <w:spacing w:line="360" w:lineRule="auto"/>
        <w:ind w:left="1440" w:firstLine="720"/>
        <w:jc w:val="both"/>
      </w:pPr>
      <w:r>
        <w:t>Class E is reserved and</w:t>
      </w:r>
      <w:r w:rsidR="008743DF">
        <w:t xml:space="preserve"> </w:t>
      </w:r>
      <w:r w:rsidR="0036446A">
        <w:t>not available for general uses. They are only reserved for research purposes</w:t>
      </w:r>
      <w:r w:rsidR="00E978AD">
        <w:t>.</w:t>
      </w:r>
      <w:r>
        <w:t xml:space="preserve"> </w:t>
      </w:r>
      <w:r w:rsidR="00A37208">
        <w:t xml:space="preserve">This class also does not have any default subnet mask. </w:t>
      </w:r>
    </w:p>
    <w:p w14:paraId="765CA417" w14:textId="77777777" w:rsidR="00292307" w:rsidRDefault="00292307">
      <w:pPr>
        <w:spacing w:after="200" w:line="276" w:lineRule="auto"/>
      </w:pPr>
      <w:r>
        <w:br w:type="page"/>
      </w:r>
    </w:p>
    <w:p w14:paraId="63D19FE0" w14:textId="23971711" w:rsidR="00842E18" w:rsidRDefault="001205E5" w:rsidP="003531B4">
      <w:pPr>
        <w:pStyle w:val="ListParagraph"/>
        <w:numPr>
          <w:ilvl w:val="0"/>
          <w:numId w:val="15"/>
        </w:numPr>
        <w:spacing w:line="360" w:lineRule="auto"/>
        <w:ind w:left="714" w:hanging="357"/>
      </w:pPr>
      <w:r>
        <w:lastRenderedPageBreak/>
        <w:t>Subnetting</w:t>
      </w:r>
    </w:p>
    <w:p w14:paraId="4C71E0C8" w14:textId="3605D4CE" w:rsidR="00EB657A" w:rsidRDefault="001205E5" w:rsidP="00FE1AB9">
      <w:pPr>
        <w:spacing w:line="360" w:lineRule="auto"/>
        <w:ind w:left="720" w:firstLine="720"/>
        <w:jc w:val="both"/>
      </w:pPr>
      <w:r>
        <w:t xml:space="preserve">Subnetting is dividing a network into a smaller network. </w:t>
      </w:r>
      <w:r w:rsidR="00D83029">
        <w:t xml:space="preserve">This helps with the routing efficiency and also helps to enhance the security of the network. </w:t>
      </w:r>
      <w:r w:rsidR="005138A6">
        <w:t>One of the methods of subnetting is FLSM (Fixed Length Subnet Mask)</w:t>
      </w:r>
      <w:r w:rsidR="00A660F7">
        <w:t>. Below are the steps to perform FLSM</w:t>
      </w:r>
      <w:r w:rsidR="003038F6">
        <w:t>,</w:t>
      </w:r>
    </w:p>
    <w:p w14:paraId="32DF77FD" w14:textId="5251E884" w:rsidR="00EB657A" w:rsidRDefault="001205E5" w:rsidP="00A660F7">
      <w:pPr>
        <w:spacing w:line="360" w:lineRule="auto"/>
        <w:ind w:left="720" w:firstLine="720"/>
        <w:jc w:val="both"/>
      </w:pPr>
      <w:r>
        <w:t xml:space="preserve">To give an example </w:t>
      </w:r>
      <w:r w:rsidR="00FE1AB9">
        <w:t>of FLSM, we will be using the following case</w:t>
      </w:r>
      <w:r w:rsidR="0023034D">
        <w:t>,</w:t>
      </w:r>
    </w:p>
    <w:p w14:paraId="5AB3BC87" w14:textId="46B1D1B8" w:rsidR="002928C6" w:rsidRDefault="002928C6" w:rsidP="00A660F7">
      <w:pPr>
        <w:spacing w:line="360" w:lineRule="auto"/>
        <w:ind w:left="720" w:firstLine="720"/>
        <w:jc w:val="both"/>
      </w:pPr>
    </w:p>
    <w:p w14:paraId="2EC765F9" w14:textId="7345CA52" w:rsidR="002928C6" w:rsidRDefault="001205E5" w:rsidP="00A660F7">
      <w:pPr>
        <w:spacing w:line="360" w:lineRule="auto"/>
        <w:ind w:left="720" w:firstLine="720"/>
        <w:jc w:val="both"/>
      </w:pPr>
      <w:r>
        <w:t>Network Address</w:t>
      </w:r>
      <w:r w:rsidR="00AF193B">
        <w:t xml:space="preserve"> = </w:t>
      </w:r>
      <w:r>
        <w:t>192.168.100.0</w:t>
      </w:r>
    </w:p>
    <w:p w14:paraId="2ACD15F9" w14:textId="51E84B8C" w:rsidR="002928C6" w:rsidRDefault="001205E5" w:rsidP="00A660F7">
      <w:pPr>
        <w:spacing w:line="360" w:lineRule="auto"/>
        <w:ind w:left="720" w:firstLine="720"/>
        <w:jc w:val="both"/>
      </w:pPr>
      <w:r>
        <w:t>Subnet Mask</w:t>
      </w:r>
      <w:r w:rsidR="0043115F">
        <w:t xml:space="preserve"> =</w:t>
      </w:r>
      <w:r>
        <w:t xml:space="preserve"> /24</w:t>
      </w:r>
      <w:r w:rsidR="009A6258">
        <w:t xml:space="preserve"> </w:t>
      </w:r>
    </w:p>
    <w:p w14:paraId="57A70E9A" w14:textId="1C0E15E9" w:rsidR="009A6258" w:rsidRDefault="001205E5" w:rsidP="009A6258">
      <w:pPr>
        <w:spacing w:line="360" w:lineRule="auto"/>
        <w:ind w:left="720" w:firstLine="698"/>
        <w:jc w:val="both"/>
      </w:pPr>
      <w:r>
        <w:tab/>
      </w:r>
      <w:r>
        <w:tab/>
        <w:t xml:space="preserve">          </w:t>
      </w:r>
      <w:r w:rsidR="009316D0">
        <w:t>= 255.255.255.0</w:t>
      </w:r>
    </w:p>
    <w:p w14:paraId="34A7E0D6" w14:textId="4DD964E2" w:rsidR="00C04C73" w:rsidRDefault="00C04C73" w:rsidP="00A660F7">
      <w:pPr>
        <w:spacing w:line="360" w:lineRule="auto"/>
        <w:ind w:left="720" w:firstLine="720"/>
        <w:jc w:val="both"/>
      </w:pPr>
    </w:p>
    <w:p w14:paraId="745AE59F" w14:textId="31E6E5E8" w:rsidR="00C04C73" w:rsidRDefault="001205E5" w:rsidP="00A660F7">
      <w:pPr>
        <w:spacing w:line="360" w:lineRule="auto"/>
        <w:ind w:left="720" w:firstLine="720"/>
        <w:jc w:val="both"/>
      </w:pPr>
      <w:r>
        <w:t>Requirements:</w:t>
      </w:r>
    </w:p>
    <w:p w14:paraId="28001B74" w14:textId="00B77C3B" w:rsidR="00C04C73" w:rsidRDefault="001205E5" w:rsidP="00C04C73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Staffroom needs </w:t>
      </w:r>
      <w:r w:rsidR="00CB31F6">
        <w:t>32</w:t>
      </w:r>
      <w:r>
        <w:t xml:space="preserve"> host</w:t>
      </w:r>
    </w:p>
    <w:p w14:paraId="23C1344E" w14:textId="55FA3627" w:rsidR="00C04C73" w:rsidRDefault="001205E5" w:rsidP="00C04C73">
      <w:pPr>
        <w:pStyle w:val="ListParagraph"/>
        <w:numPr>
          <w:ilvl w:val="0"/>
          <w:numId w:val="18"/>
        </w:numPr>
        <w:spacing w:line="360" w:lineRule="auto"/>
        <w:jc w:val="both"/>
      </w:pPr>
      <w:r>
        <w:t>The front office needs 10 host</w:t>
      </w:r>
    </w:p>
    <w:p w14:paraId="7AFC6835" w14:textId="37EE50BE" w:rsidR="009D36F0" w:rsidRDefault="001205E5" w:rsidP="00C04C73">
      <w:pPr>
        <w:pStyle w:val="ListParagraph"/>
        <w:numPr>
          <w:ilvl w:val="0"/>
          <w:numId w:val="18"/>
        </w:numPr>
        <w:spacing w:line="360" w:lineRule="auto"/>
        <w:jc w:val="both"/>
      </w:pPr>
      <w:r>
        <w:t>Admin room needs 5 host</w:t>
      </w:r>
    </w:p>
    <w:p w14:paraId="4C9C5FF1" w14:textId="618E1662" w:rsidR="009316D0" w:rsidRDefault="001205E5" w:rsidP="008C34F5">
      <w:pPr>
        <w:pStyle w:val="ListParagraph"/>
        <w:numPr>
          <w:ilvl w:val="0"/>
          <w:numId w:val="19"/>
        </w:numPr>
        <w:spacing w:line="360" w:lineRule="auto"/>
        <w:ind w:left="1418"/>
        <w:jc w:val="both"/>
      </w:pPr>
      <w:r>
        <w:t>Determine the highest host</w:t>
      </w:r>
    </w:p>
    <w:p w14:paraId="22FDA869" w14:textId="7F2DA866" w:rsidR="008C34F5" w:rsidRDefault="001205E5" w:rsidP="008C34F5">
      <w:pPr>
        <w:pStyle w:val="ListParagraph"/>
        <w:spacing w:line="360" w:lineRule="auto"/>
        <w:ind w:left="2160"/>
        <w:jc w:val="both"/>
      </w:pPr>
      <w:r>
        <w:t xml:space="preserve">For this case, the highest needed host is for the staff room which is </w:t>
      </w:r>
      <w:r w:rsidR="00CB31F6">
        <w:t>32</w:t>
      </w:r>
      <w:r>
        <w:t xml:space="preserve"> hosts. </w:t>
      </w:r>
    </w:p>
    <w:p w14:paraId="4733CB23" w14:textId="34AA3E59" w:rsidR="008C34F5" w:rsidRDefault="001205E5" w:rsidP="008C34F5">
      <w:pPr>
        <w:pStyle w:val="ListParagraph"/>
        <w:numPr>
          <w:ilvl w:val="0"/>
          <w:numId w:val="19"/>
        </w:numPr>
        <w:spacing w:line="360" w:lineRule="auto"/>
        <w:ind w:left="1418"/>
        <w:jc w:val="both"/>
      </w:pPr>
      <w:r>
        <w:t>De</w:t>
      </w:r>
      <w:r w:rsidR="00F24AFC">
        <w:t>termine the new subnet mask</w:t>
      </w:r>
    </w:p>
    <w:p w14:paraId="0226A82A" w14:textId="6D597429" w:rsidR="002346E2" w:rsidRDefault="001205E5" w:rsidP="002346E2">
      <w:pPr>
        <w:pStyle w:val="ListParagraph"/>
        <w:spacing w:line="360" w:lineRule="auto"/>
        <w:ind w:left="2160"/>
        <w:jc w:val="both"/>
      </w:pPr>
      <w:r>
        <w:t>To determine the new subnet mask, we will be using</w:t>
      </w:r>
      <w:r w:rsidR="00E3736A">
        <w:t xml:space="preserve"> the following formula</w:t>
      </w:r>
    </w:p>
    <w:p w14:paraId="1BCA38EA" w14:textId="1F92FFA1" w:rsidR="003B0BED" w:rsidRDefault="00080813" w:rsidP="001A2D9B">
      <w:pPr>
        <w:spacing w:before="100" w:beforeAutospacing="1" w:after="100" w:afterAutospacing="1" w:line="36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-2≥</m:t>
          </m:r>
          <m:r>
            <w:rPr>
              <w:rFonts w:ascii="Cambria Math" w:hAnsi="Cambria Math"/>
            </w:rPr>
            <m:t>highest needed a host</m:t>
          </m:r>
        </m:oMath>
      </m:oMathPara>
    </w:p>
    <w:p w14:paraId="7EBC4800" w14:textId="63D58235" w:rsidR="00E3736A" w:rsidRDefault="001205E5" w:rsidP="004846EC">
      <w:pPr>
        <w:tabs>
          <w:tab w:val="left" w:pos="2316"/>
        </w:tabs>
        <w:spacing w:line="360" w:lineRule="auto"/>
        <w:ind w:left="1440"/>
      </w:pPr>
      <w:r>
        <w:tab/>
      </w:r>
      <w:r w:rsidR="00E371D7">
        <w:t>For this case, because we need a total of 32 hosts, then the formula will be as the following</w:t>
      </w:r>
      <w:r w:rsidR="00E65DE6">
        <w:t>,</w:t>
      </w:r>
    </w:p>
    <w:p w14:paraId="506A6E1F" w14:textId="248CFC6D" w:rsidR="001A2D9B" w:rsidRDefault="00080813" w:rsidP="00E046C0">
      <w:pPr>
        <w:spacing w:before="100" w:beforeAutospacing="1" w:after="100" w:afterAutospacing="1" w:line="36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-2≥32</m:t>
          </m:r>
        </m:oMath>
      </m:oMathPara>
    </w:p>
    <w:p w14:paraId="2673A436" w14:textId="6A0888DD" w:rsidR="000B4335" w:rsidRDefault="00080813" w:rsidP="000B4335">
      <w:pPr>
        <w:spacing w:before="100" w:beforeAutospacing="1" w:after="100" w:afterAutospacing="1" w:line="36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≥32+2</m:t>
          </m:r>
        </m:oMath>
      </m:oMathPara>
    </w:p>
    <w:p w14:paraId="75650548" w14:textId="35E966F5" w:rsidR="000B4335" w:rsidRDefault="00080813" w:rsidP="000B4335">
      <w:pPr>
        <w:spacing w:before="100" w:beforeAutospacing="1" w:after="100" w:afterAutospacing="1" w:line="36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≥34</m:t>
          </m:r>
        </m:oMath>
      </m:oMathPara>
    </w:p>
    <w:p w14:paraId="0614B309" w14:textId="467E80CF" w:rsidR="007632F8" w:rsidRPr="006D5791" w:rsidRDefault="001205E5" w:rsidP="006D5791">
      <w:pPr>
        <w:spacing w:before="100" w:beforeAutospacing="1" w:after="100" w:afterAutospacing="1" w:line="360" w:lineRule="auto"/>
        <w:jc w:val="both"/>
      </w:pPr>
      <m:oMathPara>
        <m:oMath>
          <m:r>
            <w:rPr>
              <w:rFonts w:ascii="Cambria Math" w:hAnsi="Cambria Math"/>
            </w:rPr>
            <m:t>h≥6</m:t>
          </m:r>
        </m:oMath>
      </m:oMathPara>
    </w:p>
    <w:p w14:paraId="7E206A6D" w14:textId="4D597E34" w:rsidR="006D5791" w:rsidRDefault="001205E5" w:rsidP="00AC33E3">
      <w:pPr>
        <w:spacing w:before="100" w:beforeAutospacing="1" w:after="100" w:afterAutospacing="1" w:line="360" w:lineRule="auto"/>
        <w:jc w:val="both"/>
      </w:pPr>
      <m:oMathPara>
        <m:oMath>
          <m:r>
            <w:rPr>
              <w:rFonts w:ascii="Cambria Math" w:hAnsi="Cambria Math"/>
            </w:rPr>
            <m:t>h=6</m:t>
          </m:r>
        </m:oMath>
      </m:oMathPara>
    </w:p>
    <w:p w14:paraId="5964A0B3" w14:textId="3A7BA1DF" w:rsidR="00E046C0" w:rsidRDefault="001205E5" w:rsidP="00E046C0">
      <w:pPr>
        <w:tabs>
          <w:tab w:val="left" w:pos="2316"/>
        </w:tabs>
        <w:spacing w:line="360" w:lineRule="auto"/>
        <w:ind w:left="1440"/>
        <w:jc w:val="both"/>
      </w:pPr>
      <w:r>
        <w:lastRenderedPageBreak/>
        <w:tab/>
      </w:r>
      <w:r w:rsidR="0042033C">
        <w:t xml:space="preserve">h is 6 because 6 is the smallest power of two </w:t>
      </w:r>
      <w:r w:rsidR="00441356">
        <w:t>that</w:t>
      </w:r>
      <w:r w:rsidR="0042033C">
        <w:t xml:space="preserve"> is larger than the needed number of the host</w:t>
      </w:r>
      <w:r w:rsidR="00FA2284">
        <w:t xml:space="preserve">. After that, we will find the new subnet mask for our network. The formula to find a new subnet mask </w:t>
      </w:r>
      <w:r w:rsidR="00A9128B">
        <w:t>is shown</w:t>
      </w:r>
      <w:r w:rsidR="00FA2284">
        <w:t xml:space="preserve"> below,</w:t>
      </w:r>
    </w:p>
    <w:p w14:paraId="247B1F6E" w14:textId="16CF09F6" w:rsidR="00E046C0" w:rsidRDefault="001205E5" w:rsidP="003864D6">
      <w:pPr>
        <w:tabs>
          <w:tab w:val="left" w:pos="2316"/>
        </w:tabs>
        <w:spacing w:before="100" w:beforeAutospacing="1" w:after="120" w:line="360" w:lineRule="auto"/>
        <w:jc w:val="both"/>
      </w:pPr>
      <m:oMathPara>
        <m:oMath>
          <m:r>
            <w:rPr>
              <w:rFonts w:ascii="Cambria Math" w:hAnsi="Cambria Math"/>
            </w:rPr>
            <m:t>n=32-</m:t>
          </m:r>
          <m:r>
            <w:rPr>
              <w:rFonts w:ascii="Cambria Math" w:hAnsi="Cambria Math"/>
            </w:rPr>
            <m:t>h</m:t>
          </m:r>
        </m:oMath>
      </m:oMathPara>
    </w:p>
    <w:p w14:paraId="10F126E4" w14:textId="6858ABB6" w:rsidR="001A2D9B" w:rsidRDefault="001205E5" w:rsidP="00A9128B">
      <w:pPr>
        <w:tabs>
          <w:tab w:val="left" w:pos="2316"/>
        </w:tabs>
        <w:spacing w:line="360" w:lineRule="auto"/>
        <w:ind w:left="1440"/>
        <w:jc w:val="both"/>
      </w:pPr>
      <w:r>
        <w:tab/>
        <w:t>Where h is the smallest power of 2 that is larger than the needed host that we have calculated earlier</w:t>
      </w:r>
      <w:r w:rsidR="00AB0EF7">
        <w:t xml:space="preserve">. </w:t>
      </w:r>
    </w:p>
    <w:p w14:paraId="5EACC77F" w14:textId="068333C3" w:rsidR="003864D6" w:rsidRDefault="001205E5" w:rsidP="006E75DF">
      <w:pPr>
        <w:tabs>
          <w:tab w:val="left" w:pos="2316"/>
        </w:tabs>
        <w:spacing w:before="100" w:beforeAutospacing="1" w:after="120" w:line="360" w:lineRule="auto"/>
        <w:jc w:val="both"/>
      </w:pPr>
      <m:oMathPara>
        <m:oMath>
          <m:r>
            <w:rPr>
              <w:rFonts w:ascii="Cambria Math" w:hAnsi="Cambria Math"/>
            </w:rPr>
            <m:t>n=32-6</m:t>
          </m:r>
        </m:oMath>
      </m:oMathPara>
    </w:p>
    <w:p w14:paraId="0B33415D" w14:textId="13D463B2" w:rsidR="006E75DF" w:rsidRDefault="001205E5" w:rsidP="0035250E">
      <w:pPr>
        <w:tabs>
          <w:tab w:val="left" w:pos="2316"/>
        </w:tabs>
        <w:spacing w:before="100" w:beforeAutospacing="1" w:after="120" w:line="360" w:lineRule="auto"/>
        <w:jc w:val="both"/>
      </w:pPr>
      <m:oMathPara>
        <m:oMath>
          <m:r>
            <w:rPr>
              <w:rFonts w:ascii="Cambria Math" w:hAnsi="Cambria Math"/>
            </w:rPr>
            <m:t>n=26</m:t>
          </m:r>
        </m:oMath>
      </m:oMathPara>
    </w:p>
    <w:p w14:paraId="1BA93850" w14:textId="77777777" w:rsidR="0035250E" w:rsidRDefault="001205E5" w:rsidP="00A9128B">
      <w:pPr>
        <w:tabs>
          <w:tab w:val="left" w:pos="2316"/>
        </w:tabs>
        <w:spacing w:line="360" w:lineRule="auto"/>
        <w:ind w:left="1440"/>
        <w:jc w:val="both"/>
      </w:pPr>
      <w:r>
        <w:tab/>
        <w:t>n will be the number of 1 in our total bit number, so the final subnet mask will be</w:t>
      </w:r>
    </w:p>
    <w:p w14:paraId="38CD7C32" w14:textId="7BEF7D10" w:rsidR="00785093" w:rsidRPr="003B0BED" w:rsidRDefault="001205E5" w:rsidP="00FD6CE9">
      <w:pPr>
        <w:tabs>
          <w:tab w:val="left" w:pos="2316"/>
        </w:tabs>
        <w:spacing w:line="360" w:lineRule="auto"/>
        <w:jc w:val="center"/>
      </w:pPr>
      <w:r>
        <w:t>11111111.11111111.11111111. 11000000</w:t>
      </w:r>
    </w:p>
    <w:p w14:paraId="7A7B8852" w14:textId="69603BE1" w:rsidR="00CB4040" w:rsidRDefault="001205E5" w:rsidP="00FD6CE9">
      <w:pPr>
        <w:tabs>
          <w:tab w:val="left" w:pos="2316"/>
        </w:tabs>
        <w:spacing w:line="360" w:lineRule="auto"/>
        <w:jc w:val="center"/>
      </w:pPr>
      <w:r>
        <w:t>O</w:t>
      </w:r>
      <w:r w:rsidR="00021A14">
        <w:t>r</w:t>
      </w:r>
    </w:p>
    <w:p w14:paraId="5361B146" w14:textId="430E40A5" w:rsidR="00FD6CE9" w:rsidRDefault="001205E5" w:rsidP="00FD6CE9">
      <w:pPr>
        <w:tabs>
          <w:tab w:val="left" w:pos="2316"/>
        </w:tabs>
        <w:spacing w:line="360" w:lineRule="auto"/>
        <w:jc w:val="center"/>
      </w:pPr>
      <w:r>
        <w:t>255.255.255.192</w:t>
      </w:r>
    </w:p>
    <w:p w14:paraId="5CE865A9" w14:textId="31C6479D" w:rsidR="00CB4040" w:rsidRDefault="001205E5" w:rsidP="00703AF4">
      <w:pPr>
        <w:pStyle w:val="ListParagraph"/>
        <w:numPr>
          <w:ilvl w:val="0"/>
          <w:numId w:val="19"/>
        </w:numPr>
        <w:tabs>
          <w:tab w:val="left" w:pos="2316"/>
        </w:tabs>
        <w:spacing w:line="360" w:lineRule="auto"/>
        <w:ind w:left="1420"/>
        <w:jc w:val="both"/>
      </w:pPr>
      <w:r>
        <w:t>Determine each network IP host</w:t>
      </w:r>
    </w:p>
    <w:p w14:paraId="1EB613C0" w14:textId="32108E32" w:rsidR="00220816" w:rsidRDefault="001205E5" w:rsidP="00220816">
      <w:pPr>
        <w:pStyle w:val="ListParagraph"/>
        <w:tabs>
          <w:tab w:val="left" w:pos="2316"/>
        </w:tabs>
        <w:spacing w:line="360" w:lineRule="auto"/>
        <w:ind w:left="1420"/>
        <w:jc w:val="both"/>
      </w:pPr>
      <w:r>
        <w:tab/>
        <w:t xml:space="preserve">After the new subnet mask has been found, then we can proceed to the next step which is determining the network IP for each host. </w:t>
      </w:r>
    </w:p>
    <w:tbl>
      <w:tblPr>
        <w:tblStyle w:val="PlainTable1"/>
        <w:tblW w:w="9872" w:type="dxa"/>
        <w:tblInd w:w="188" w:type="dxa"/>
        <w:tblLook w:val="04A0" w:firstRow="1" w:lastRow="0" w:firstColumn="1" w:lastColumn="0" w:noHBand="0" w:noVBand="1"/>
      </w:tblPr>
      <w:tblGrid>
        <w:gridCol w:w="1696"/>
        <w:gridCol w:w="2127"/>
        <w:gridCol w:w="2268"/>
        <w:gridCol w:w="3781"/>
      </w:tblGrid>
      <w:tr w:rsidR="000777F5" w14:paraId="1605E1DD" w14:textId="77777777" w:rsidTr="00F54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CA23FAD" w14:textId="4B45A681" w:rsidR="00DD46CC" w:rsidRDefault="001205E5" w:rsidP="00F54629">
            <w:pPr>
              <w:pStyle w:val="ListParagraph"/>
              <w:tabs>
                <w:tab w:val="left" w:pos="2316"/>
              </w:tabs>
              <w:ind w:left="0"/>
            </w:pPr>
            <w:r>
              <w:t>Host</w:t>
            </w:r>
          </w:p>
        </w:tc>
        <w:tc>
          <w:tcPr>
            <w:tcW w:w="2127" w:type="dxa"/>
            <w:vAlign w:val="center"/>
          </w:tcPr>
          <w:p w14:paraId="67719A19" w14:textId="06E6B2C6" w:rsidR="00DD46CC" w:rsidRDefault="001205E5" w:rsidP="00F54629">
            <w:pPr>
              <w:pStyle w:val="ListParagraph"/>
              <w:tabs>
                <w:tab w:val="left" w:pos="231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Address</w:t>
            </w:r>
          </w:p>
        </w:tc>
        <w:tc>
          <w:tcPr>
            <w:tcW w:w="2268" w:type="dxa"/>
            <w:vAlign w:val="center"/>
          </w:tcPr>
          <w:p w14:paraId="0C31B183" w14:textId="323CD086" w:rsidR="00DD46CC" w:rsidRDefault="001205E5" w:rsidP="00F54629">
            <w:pPr>
              <w:pStyle w:val="ListParagraph"/>
              <w:tabs>
                <w:tab w:val="left" w:pos="231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 Address</w:t>
            </w:r>
          </w:p>
        </w:tc>
        <w:tc>
          <w:tcPr>
            <w:tcW w:w="3781" w:type="dxa"/>
            <w:vAlign w:val="center"/>
          </w:tcPr>
          <w:p w14:paraId="6973AECD" w14:textId="6F028660" w:rsidR="00DD46CC" w:rsidRDefault="001205E5" w:rsidP="00F54629">
            <w:pPr>
              <w:pStyle w:val="ListParagraph"/>
              <w:tabs>
                <w:tab w:val="left" w:pos="231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Usable IP</w:t>
            </w:r>
          </w:p>
        </w:tc>
      </w:tr>
      <w:tr w:rsidR="000777F5" w14:paraId="42F519F2" w14:textId="77777777" w:rsidTr="00F54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AB6AAA2" w14:textId="17DEFC1F" w:rsidR="00DD46CC" w:rsidRDefault="001205E5" w:rsidP="00F54629">
            <w:pPr>
              <w:pStyle w:val="ListParagraph"/>
              <w:tabs>
                <w:tab w:val="left" w:pos="2316"/>
              </w:tabs>
              <w:ind w:left="0"/>
            </w:pPr>
            <w:r>
              <w:t>Staff Room</w:t>
            </w:r>
          </w:p>
        </w:tc>
        <w:tc>
          <w:tcPr>
            <w:tcW w:w="2127" w:type="dxa"/>
            <w:vAlign w:val="center"/>
          </w:tcPr>
          <w:p w14:paraId="4CBCF067" w14:textId="0E1104CF" w:rsidR="00DD46CC" w:rsidRDefault="001205E5" w:rsidP="00F54629">
            <w:pPr>
              <w:pStyle w:val="ListParagraph"/>
              <w:tabs>
                <w:tab w:val="left" w:pos="231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192.168.100.0</w:t>
            </w:r>
          </w:p>
        </w:tc>
        <w:tc>
          <w:tcPr>
            <w:tcW w:w="2268" w:type="dxa"/>
            <w:vAlign w:val="center"/>
          </w:tcPr>
          <w:p w14:paraId="075F7A76" w14:textId="1E238BFB" w:rsidR="00DD46CC" w:rsidRDefault="001205E5" w:rsidP="00F54629">
            <w:pPr>
              <w:pStyle w:val="ListParagraph"/>
              <w:tabs>
                <w:tab w:val="left" w:pos="231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192.168.100.63</w:t>
            </w:r>
          </w:p>
        </w:tc>
        <w:tc>
          <w:tcPr>
            <w:tcW w:w="3781" w:type="dxa"/>
            <w:vAlign w:val="center"/>
          </w:tcPr>
          <w:p w14:paraId="74E9A894" w14:textId="2DC8F560" w:rsidR="00DD46CC" w:rsidRDefault="001205E5" w:rsidP="00F54629">
            <w:pPr>
              <w:pStyle w:val="ListParagraph"/>
              <w:tabs>
                <w:tab w:val="left" w:pos="231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192.168.100.1 – 192.168.100.62</w:t>
            </w:r>
          </w:p>
        </w:tc>
      </w:tr>
      <w:tr w:rsidR="000777F5" w14:paraId="55CF03E7" w14:textId="77777777" w:rsidTr="00F5462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FF12D35" w14:textId="1719C121" w:rsidR="00DD46CC" w:rsidRDefault="001205E5" w:rsidP="00F54629">
            <w:pPr>
              <w:pStyle w:val="ListParagraph"/>
              <w:tabs>
                <w:tab w:val="left" w:pos="2316"/>
              </w:tabs>
              <w:ind w:left="0"/>
            </w:pPr>
            <w:r>
              <w:t>Front Office</w:t>
            </w:r>
          </w:p>
        </w:tc>
        <w:tc>
          <w:tcPr>
            <w:tcW w:w="2127" w:type="dxa"/>
            <w:vAlign w:val="center"/>
          </w:tcPr>
          <w:p w14:paraId="7260315A" w14:textId="2A1A8F5F" w:rsidR="00DD46CC" w:rsidRDefault="001205E5" w:rsidP="00F54629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192.168.100.64</w:t>
            </w:r>
          </w:p>
        </w:tc>
        <w:tc>
          <w:tcPr>
            <w:tcW w:w="2268" w:type="dxa"/>
            <w:vAlign w:val="center"/>
          </w:tcPr>
          <w:p w14:paraId="6F52477F" w14:textId="577C8414" w:rsidR="00DD46CC" w:rsidRDefault="001205E5" w:rsidP="00F54629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192.168.100.127</w:t>
            </w:r>
          </w:p>
        </w:tc>
        <w:tc>
          <w:tcPr>
            <w:tcW w:w="3781" w:type="dxa"/>
            <w:vAlign w:val="center"/>
          </w:tcPr>
          <w:p w14:paraId="428DD271" w14:textId="64915643" w:rsidR="00DD46CC" w:rsidRDefault="001205E5" w:rsidP="00F54629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192.168.100.65 – 192.168.100.126</w:t>
            </w:r>
          </w:p>
        </w:tc>
      </w:tr>
      <w:tr w:rsidR="000777F5" w14:paraId="0E78F50A" w14:textId="77777777" w:rsidTr="00F54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1D5A05F" w14:textId="6FFAC1CB" w:rsidR="00DD46CC" w:rsidRDefault="001205E5" w:rsidP="00F54629">
            <w:pPr>
              <w:pStyle w:val="ListParagraph"/>
              <w:tabs>
                <w:tab w:val="left" w:pos="2316"/>
              </w:tabs>
              <w:ind w:left="0"/>
            </w:pPr>
            <w:r>
              <w:t>Admin Room</w:t>
            </w:r>
          </w:p>
        </w:tc>
        <w:tc>
          <w:tcPr>
            <w:tcW w:w="2127" w:type="dxa"/>
            <w:vAlign w:val="center"/>
          </w:tcPr>
          <w:p w14:paraId="7B75FBC1" w14:textId="3FDE0815" w:rsidR="00DD46CC" w:rsidRDefault="001205E5" w:rsidP="00F54629">
            <w:pPr>
              <w:pStyle w:val="ListParagraph"/>
              <w:tabs>
                <w:tab w:val="left" w:pos="231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192.168.100.128</w:t>
            </w:r>
          </w:p>
        </w:tc>
        <w:tc>
          <w:tcPr>
            <w:tcW w:w="2268" w:type="dxa"/>
            <w:vAlign w:val="center"/>
          </w:tcPr>
          <w:p w14:paraId="78481180" w14:textId="18405C40" w:rsidR="00DD46CC" w:rsidRDefault="001205E5" w:rsidP="00F54629">
            <w:pPr>
              <w:pStyle w:val="ListParagraph"/>
              <w:tabs>
                <w:tab w:val="left" w:pos="231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192.168.100.191</w:t>
            </w:r>
          </w:p>
        </w:tc>
        <w:tc>
          <w:tcPr>
            <w:tcW w:w="3781" w:type="dxa"/>
            <w:vAlign w:val="center"/>
          </w:tcPr>
          <w:p w14:paraId="7FD44C1D" w14:textId="261DC7AB" w:rsidR="00DD46CC" w:rsidRDefault="001205E5" w:rsidP="00F54629">
            <w:pPr>
              <w:pStyle w:val="ListParagraph"/>
              <w:tabs>
                <w:tab w:val="left" w:pos="231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192.168.100.129 – 192.168.100.190</w:t>
            </w:r>
          </w:p>
        </w:tc>
      </w:tr>
    </w:tbl>
    <w:p w14:paraId="402BEF0D" w14:textId="5E157869" w:rsidR="00B670C8" w:rsidRDefault="00B670C8" w:rsidP="00220816">
      <w:pPr>
        <w:pStyle w:val="ListParagraph"/>
        <w:tabs>
          <w:tab w:val="left" w:pos="2316"/>
        </w:tabs>
        <w:spacing w:line="360" w:lineRule="auto"/>
        <w:ind w:left="1420"/>
        <w:jc w:val="both"/>
      </w:pPr>
    </w:p>
    <w:p w14:paraId="78B94608" w14:textId="127F271D" w:rsidR="00D65CE7" w:rsidRDefault="001205E5" w:rsidP="00D65CE7">
      <w:pPr>
        <w:pStyle w:val="ListParagraph"/>
        <w:numPr>
          <w:ilvl w:val="0"/>
          <w:numId w:val="17"/>
        </w:numPr>
        <w:tabs>
          <w:tab w:val="left" w:pos="2316"/>
        </w:tabs>
        <w:spacing w:line="360" w:lineRule="auto"/>
        <w:ind w:left="1985"/>
        <w:jc w:val="both"/>
      </w:pPr>
      <w:r>
        <w:t xml:space="preserve">The first usable IP will be used as </w:t>
      </w:r>
      <w:r w:rsidR="002E49CE">
        <w:t xml:space="preserve">the </w:t>
      </w:r>
      <w:r>
        <w:t>network address</w:t>
      </w:r>
    </w:p>
    <w:p w14:paraId="2620DFFC" w14:textId="27F56745" w:rsidR="00D65CE7" w:rsidRDefault="001205E5" w:rsidP="00D65CE7">
      <w:pPr>
        <w:pStyle w:val="ListParagraph"/>
        <w:numPr>
          <w:ilvl w:val="0"/>
          <w:numId w:val="17"/>
        </w:numPr>
        <w:tabs>
          <w:tab w:val="left" w:pos="2316"/>
        </w:tabs>
        <w:spacing w:line="360" w:lineRule="auto"/>
        <w:ind w:left="1985"/>
        <w:jc w:val="both"/>
      </w:pPr>
      <w:r>
        <w:t>The last usable IP will be used as the broadcast address</w:t>
      </w:r>
    </w:p>
    <w:p w14:paraId="1441EF59" w14:textId="7CDCC8BC" w:rsidR="00B52D1F" w:rsidRDefault="001205E5" w:rsidP="00D65CE7">
      <w:pPr>
        <w:pStyle w:val="ListParagraph"/>
        <w:numPr>
          <w:ilvl w:val="0"/>
          <w:numId w:val="17"/>
        </w:numPr>
        <w:tabs>
          <w:tab w:val="left" w:pos="2316"/>
        </w:tabs>
        <w:spacing w:line="360" w:lineRule="auto"/>
        <w:ind w:left="1985"/>
        <w:jc w:val="both"/>
      </w:pPr>
      <w:r>
        <w:t xml:space="preserve">The usable IP will be the remaining IP address </w:t>
      </w:r>
    </w:p>
    <w:p w14:paraId="44C2B66A" w14:textId="4D3FDD19" w:rsidR="00D65CE7" w:rsidRDefault="001205E5" w:rsidP="00B52D1F">
      <w:pPr>
        <w:spacing w:after="200" w:line="276" w:lineRule="auto"/>
      </w:pPr>
      <w:r>
        <w:br w:type="page"/>
      </w:r>
    </w:p>
    <w:p w14:paraId="610545B0" w14:textId="0B0C1976" w:rsidR="00046420" w:rsidRDefault="00046420" w:rsidP="00692514">
      <w:pPr>
        <w:pStyle w:val="ListParagraph"/>
        <w:numPr>
          <w:ilvl w:val="0"/>
          <w:numId w:val="15"/>
        </w:numPr>
        <w:tabs>
          <w:tab w:val="left" w:pos="2316"/>
        </w:tabs>
        <w:spacing w:line="360" w:lineRule="auto"/>
        <w:jc w:val="both"/>
      </w:pPr>
      <w:r>
        <w:lastRenderedPageBreak/>
        <w:t>Variable Length Subnet Mask (VLSM)</w:t>
      </w:r>
    </w:p>
    <w:p w14:paraId="3B4AC9A1" w14:textId="77777777" w:rsidR="00046420" w:rsidRDefault="00046420" w:rsidP="00046420">
      <w:pPr>
        <w:spacing w:line="360" w:lineRule="auto"/>
        <w:ind w:left="714" w:firstLine="720"/>
        <w:jc w:val="both"/>
      </w:pPr>
      <w:r>
        <w:t xml:space="preserve">VLSM or Variable Length Subnet Mask is a subnetting technique similar to FLSM (Fixed Length Subnet Mask). The difference between VLSM and FLSM is, in VLSM we can have different sizes of a subnet. Therefore, we can have a subnet for the needed amount of hosts. </w:t>
      </w:r>
    </w:p>
    <w:p w14:paraId="3F2606E5" w14:textId="77777777" w:rsidR="00046420" w:rsidRDefault="00046420" w:rsidP="00046420">
      <w:pPr>
        <w:spacing w:line="360" w:lineRule="auto"/>
        <w:ind w:left="714" w:firstLine="720"/>
        <w:jc w:val="both"/>
      </w:pPr>
      <w:r>
        <w:tab/>
        <w:t>For example we have the following case,</w:t>
      </w:r>
    </w:p>
    <w:p w14:paraId="30E35E20" w14:textId="77777777" w:rsidR="00046420" w:rsidRDefault="00046420" w:rsidP="00046420">
      <w:pPr>
        <w:spacing w:line="360" w:lineRule="auto"/>
        <w:jc w:val="both"/>
      </w:pPr>
      <w:r>
        <w:tab/>
      </w:r>
      <w:r>
        <w:tab/>
      </w:r>
    </w:p>
    <w:p w14:paraId="1D9ED0C9" w14:textId="77777777" w:rsidR="00046420" w:rsidRDefault="00046420" w:rsidP="00046420">
      <w:pPr>
        <w:spacing w:line="360" w:lineRule="auto"/>
        <w:jc w:val="both"/>
      </w:pPr>
      <w:r>
        <w:tab/>
      </w:r>
      <w:r>
        <w:tab/>
        <w:t>Network Address = 199.10.15.0</w:t>
      </w:r>
    </w:p>
    <w:p w14:paraId="70BC7CB8" w14:textId="77777777" w:rsidR="00046420" w:rsidRDefault="00046420" w:rsidP="00046420">
      <w:pPr>
        <w:spacing w:line="360" w:lineRule="auto"/>
        <w:jc w:val="both"/>
      </w:pPr>
      <w:r>
        <w:tab/>
      </w:r>
      <w:r>
        <w:tab/>
        <w:t>Subnet Mask = /24</w:t>
      </w:r>
    </w:p>
    <w:p w14:paraId="0A09868C" w14:textId="77777777" w:rsidR="00046420" w:rsidRDefault="00046420" w:rsidP="00046420">
      <w:pPr>
        <w:spacing w:line="360" w:lineRule="auto"/>
        <w:jc w:val="both"/>
      </w:pPr>
    </w:p>
    <w:p w14:paraId="2A7B6B53" w14:textId="77777777" w:rsidR="00046420" w:rsidRDefault="00046420" w:rsidP="00046420">
      <w:pPr>
        <w:spacing w:line="360" w:lineRule="auto"/>
        <w:jc w:val="both"/>
      </w:pPr>
      <w:r>
        <w:tab/>
      </w:r>
      <w:r>
        <w:tab/>
        <w:t>Requirements:</w:t>
      </w:r>
    </w:p>
    <w:p w14:paraId="5BD1070C" w14:textId="77777777" w:rsidR="00046420" w:rsidRDefault="00046420" w:rsidP="00046420">
      <w:pPr>
        <w:pStyle w:val="ListParagraph"/>
        <w:numPr>
          <w:ilvl w:val="0"/>
          <w:numId w:val="23"/>
        </w:numPr>
        <w:spacing w:line="360" w:lineRule="auto"/>
        <w:jc w:val="both"/>
      </w:pPr>
      <w:r>
        <w:t>Staffroom needs 47 hosts</w:t>
      </w:r>
    </w:p>
    <w:p w14:paraId="7D084487" w14:textId="77777777" w:rsidR="00046420" w:rsidRDefault="00046420" w:rsidP="00046420">
      <w:pPr>
        <w:pStyle w:val="ListParagraph"/>
        <w:numPr>
          <w:ilvl w:val="0"/>
          <w:numId w:val="23"/>
        </w:numPr>
        <w:spacing w:line="360" w:lineRule="auto"/>
        <w:jc w:val="both"/>
      </w:pPr>
      <w:r>
        <w:t>Admin room needs 12 hosts</w:t>
      </w:r>
    </w:p>
    <w:p w14:paraId="4139E1D5" w14:textId="77777777" w:rsidR="00046420" w:rsidRDefault="00046420" w:rsidP="00046420">
      <w:pPr>
        <w:pStyle w:val="ListParagraph"/>
        <w:numPr>
          <w:ilvl w:val="0"/>
          <w:numId w:val="23"/>
        </w:numPr>
        <w:spacing w:line="360" w:lineRule="auto"/>
        <w:jc w:val="both"/>
      </w:pPr>
      <w:r>
        <w:t>The front office needs 27 hosts</w:t>
      </w:r>
    </w:p>
    <w:p w14:paraId="64998CB5" w14:textId="77777777" w:rsidR="00046420" w:rsidRDefault="00046420" w:rsidP="00046420">
      <w:pPr>
        <w:spacing w:line="360" w:lineRule="auto"/>
        <w:jc w:val="both"/>
      </w:pPr>
    </w:p>
    <w:p w14:paraId="71B7DDE8" w14:textId="77777777" w:rsidR="00046420" w:rsidRDefault="00046420" w:rsidP="00046420">
      <w:pPr>
        <w:pStyle w:val="ListParagraph"/>
        <w:numPr>
          <w:ilvl w:val="0"/>
          <w:numId w:val="24"/>
        </w:numPr>
        <w:spacing w:line="360" w:lineRule="auto"/>
        <w:jc w:val="both"/>
      </w:pPr>
      <w:r>
        <w:t>Sort the host in a descending order</w:t>
      </w:r>
    </w:p>
    <w:p w14:paraId="35C90B89" w14:textId="77777777" w:rsidR="00046420" w:rsidRDefault="00046420" w:rsidP="00046420">
      <w:pPr>
        <w:pStyle w:val="ListParagraph"/>
        <w:spacing w:line="360" w:lineRule="auto"/>
        <w:ind w:left="1440"/>
        <w:jc w:val="both"/>
      </w:pPr>
      <w:r>
        <w:t>Staffroom: 47 hosts</w:t>
      </w:r>
    </w:p>
    <w:p w14:paraId="7CCC6327" w14:textId="77777777" w:rsidR="00046420" w:rsidRDefault="00046420" w:rsidP="00046420">
      <w:pPr>
        <w:pStyle w:val="ListParagraph"/>
        <w:spacing w:line="360" w:lineRule="auto"/>
        <w:ind w:left="1440"/>
        <w:jc w:val="both"/>
      </w:pPr>
      <w:r>
        <w:t>Front office: 27 hosts</w:t>
      </w:r>
    </w:p>
    <w:p w14:paraId="4804CDF2" w14:textId="77777777" w:rsidR="00046420" w:rsidRDefault="00046420" w:rsidP="00046420">
      <w:pPr>
        <w:pStyle w:val="ListParagraph"/>
        <w:spacing w:line="360" w:lineRule="auto"/>
        <w:ind w:left="1440"/>
        <w:jc w:val="both"/>
      </w:pPr>
      <w:r>
        <w:t>Admin room: 12 hosts</w:t>
      </w:r>
    </w:p>
    <w:p w14:paraId="7B5DA3A3" w14:textId="77777777" w:rsidR="00046420" w:rsidRDefault="00046420" w:rsidP="00046420">
      <w:pPr>
        <w:pStyle w:val="ListParagraph"/>
        <w:numPr>
          <w:ilvl w:val="0"/>
          <w:numId w:val="24"/>
        </w:numPr>
        <w:spacing w:line="360" w:lineRule="auto"/>
        <w:jc w:val="both"/>
      </w:pPr>
      <w:r>
        <w:t>Find the new subnet for each network</w:t>
      </w:r>
    </w:p>
    <w:p w14:paraId="525BA58A" w14:textId="77777777" w:rsidR="00046420" w:rsidRDefault="00046420" w:rsidP="00046420">
      <w:pPr>
        <w:pStyle w:val="ListParagraph"/>
        <w:spacing w:line="360" w:lineRule="auto"/>
        <w:ind w:left="1440"/>
        <w:jc w:val="both"/>
      </w:pPr>
      <w:r>
        <w:t xml:space="preserve">For finding a new subnet, we will be using the following formula, </w:t>
      </w:r>
    </w:p>
    <w:p w14:paraId="20EA8CC1" w14:textId="77777777" w:rsidR="00046420" w:rsidRDefault="00080813" w:rsidP="00046420">
      <w:pPr>
        <w:spacing w:before="100" w:beforeAutospacing="1" w:after="100" w:afterAutospacing="1" w:line="36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-2≥</m:t>
          </m:r>
          <m:r>
            <w:rPr>
              <w:rFonts w:ascii="Cambria Math" w:hAnsi="Cambria Math"/>
            </w:rPr>
            <m:t>highest needed a host</m:t>
          </m:r>
        </m:oMath>
      </m:oMathPara>
    </w:p>
    <w:p w14:paraId="612697FC" w14:textId="77777777" w:rsidR="00046420" w:rsidRDefault="00046420" w:rsidP="00046420">
      <w:pPr>
        <w:spacing w:after="200" w:line="276" w:lineRule="auto"/>
      </w:pPr>
      <w:r>
        <w:br w:type="page"/>
      </w:r>
    </w:p>
    <w:p w14:paraId="20A19084" w14:textId="77777777" w:rsidR="00046420" w:rsidRDefault="00046420" w:rsidP="00046420">
      <w:pPr>
        <w:pStyle w:val="ListParagraph"/>
        <w:numPr>
          <w:ilvl w:val="0"/>
          <w:numId w:val="23"/>
        </w:numPr>
        <w:spacing w:line="360" w:lineRule="auto"/>
        <w:jc w:val="both"/>
      </w:pPr>
      <w:r>
        <w:lastRenderedPageBreak/>
        <w:t>Staffroom</w:t>
      </w:r>
    </w:p>
    <w:p w14:paraId="7131D5FE" w14:textId="77777777" w:rsidR="00046420" w:rsidRDefault="00080813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-2≥47</m:t>
          </m:r>
        </m:oMath>
      </m:oMathPara>
    </w:p>
    <w:p w14:paraId="1FEB5A66" w14:textId="77777777" w:rsidR="00046420" w:rsidRDefault="00080813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≥47+2</m:t>
          </m:r>
        </m:oMath>
      </m:oMathPara>
    </w:p>
    <w:p w14:paraId="22F7CEE7" w14:textId="77777777" w:rsidR="00046420" w:rsidRDefault="00080813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≥49</m:t>
          </m:r>
        </m:oMath>
      </m:oMathPara>
    </w:p>
    <w:p w14:paraId="17C93136" w14:textId="77777777" w:rsidR="00046420" w:rsidRPr="006D5791" w:rsidRDefault="00046420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h≥6</m:t>
          </m:r>
        </m:oMath>
      </m:oMathPara>
    </w:p>
    <w:p w14:paraId="1C71AE6D" w14:textId="77777777" w:rsidR="00046420" w:rsidRPr="00190276" w:rsidRDefault="00046420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h=6</m:t>
          </m:r>
        </m:oMath>
      </m:oMathPara>
    </w:p>
    <w:p w14:paraId="503D3BDA" w14:textId="77777777" w:rsidR="00046420" w:rsidRDefault="00046420" w:rsidP="00046420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</m:t>
          </m:r>
          <m:r>
            <w:rPr>
              <w:rFonts w:ascii="Cambria Math" w:hAnsi="Cambria Math"/>
            </w:rPr>
            <m:t>h</m:t>
          </m:r>
        </m:oMath>
      </m:oMathPara>
    </w:p>
    <w:p w14:paraId="582DF322" w14:textId="77777777" w:rsidR="00046420" w:rsidRDefault="00046420" w:rsidP="00046420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n=32-6</m:t>
          </m:r>
        </m:oMath>
      </m:oMathPara>
    </w:p>
    <w:p w14:paraId="75D5507E" w14:textId="77777777" w:rsidR="00046420" w:rsidRPr="00541A7D" w:rsidRDefault="00046420" w:rsidP="00046420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n=26</m:t>
          </m:r>
        </m:oMath>
      </m:oMathPara>
    </w:p>
    <w:p w14:paraId="137DD641" w14:textId="77777777" w:rsidR="00046420" w:rsidRDefault="00046420" w:rsidP="00046420">
      <w:pPr>
        <w:tabs>
          <w:tab w:val="left" w:pos="2316"/>
        </w:tabs>
        <w:spacing w:line="360" w:lineRule="auto"/>
        <w:jc w:val="both"/>
      </w:pPr>
      <w:r>
        <w:tab/>
      </w:r>
    </w:p>
    <w:p w14:paraId="5D91456B" w14:textId="77777777" w:rsidR="00046420" w:rsidRPr="00541A7D" w:rsidRDefault="00046420" w:rsidP="00046420">
      <w:pPr>
        <w:tabs>
          <w:tab w:val="left" w:pos="2316"/>
        </w:tabs>
        <w:spacing w:line="360" w:lineRule="auto"/>
        <w:jc w:val="both"/>
      </w:pPr>
      <w:r>
        <w:tab/>
        <w:t xml:space="preserve">New subnet mask: </w:t>
      </w:r>
    </w:p>
    <w:p w14:paraId="2920F07D" w14:textId="77777777" w:rsidR="00046420" w:rsidRPr="003B0BED" w:rsidRDefault="00046420" w:rsidP="00046420">
      <w:pPr>
        <w:tabs>
          <w:tab w:val="left" w:pos="2316"/>
        </w:tabs>
        <w:spacing w:line="360" w:lineRule="auto"/>
        <w:jc w:val="center"/>
      </w:pPr>
      <w:r>
        <w:t>11111111.11111111.11111111. 11000000</w:t>
      </w:r>
    </w:p>
    <w:p w14:paraId="6FB6C459" w14:textId="77777777" w:rsidR="00046420" w:rsidRDefault="00046420" w:rsidP="00046420">
      <w:pPr>
        <w:tabs>
          <w:tab w:val="left" w:pos="2316"/>
        </w:tabs>
        <w:spacing w:line="360" w:lineRule="auto"/>
        <w:jc w:val="center"/>
      </w:pPr>
      <w:r>
        <w:t>Or</w:t>
      </w:r>
    </w:p>
    <w:p w14:paraId="51977B79" w14:textId="77777777" w:rsidR="00046420" w:rsidRDefault="00046420" w:rsidP="00046420">
      <w:pPr>
        <w:tabs>
          <w:tab w:val="left" w:pos="2316"/>
        </w:tabs>
        <w:spacing w:line="360" w:lineRule="auto"/>
        <w:jc w:val="center"/>
      </w:pPr>
      <w:r>
        <w:t>255.255.255.192</w:t>
      </w:r>
    </w:p>
    <w:p w14:paraId="3B68B596" w14:textId="77777777" w:rsidR="00046420" w:rsidRDefault="00046420" w:rsidP="00046420">
      <w:pPr>
        <w:tabs>
          <w:tab w:val="left" w:pos="2316"/>
        </w:tabs>
        <w:spacing w:line="360" w:lineRule="auto"/>
        <w:jc w:val="both"/>
      </w:pPr>
    </w:p>
    <w:p w14:paraId="3B0B1329" w14:textId="77777777" w:rsidR="00046420" w:rsidRDefault="00046420" w:rsidP="00046420">
      <w:pPr>
        <w:pStyle w:val="ListParagraph"/>
        <w:numPr>
          <w:ilvl w:val="0"/>
          <w:numId w:val="23"/>
        </w:numPr>
        <w:spacing w:line="360" w:lineRule="auto"/>
        <w:jc w:val="both"/>
      </w:pPr>
      <w:r>
        <w:t>Admin room</w:t>
      </w:r>
    </w:p>
    <w:p w14:paraId="32EAD34D" w14:textId="77777777" w:rsidR="00046420" w:rsidRDefault="00080813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-2≥27</m:t>
          </m:r>
        </m:oMath>
      </m:oMathPara>
    </w:p>
    <w:p w14:paraId="75B90EC8" w14:textId="77777777" w:rsidR="00046420" w:rsidRDefault="00080813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≥27+2</m:t>
          </m:r>
        </m:oMath>
      </m:oMathPara>
    </w:p>
    <w:p w14:paraId="5778F861" w14:textId="77777777" w:rsidR="00046420" w:rsidRDefault="00080813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≥29</m:t>
          </m:r>
        </m:oMath>
      </m:oMathPara>
    </w:p>
    <w:p w14:paraId="56DD8677" w14:textId="77777777" w:rsidR="00046420" w:rsidRPr="006D5791" w:rsidRDefault="00046420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h≥5</m:t>
          </m:r>
        </m:oMath>
      </m:oMathPara>
    </w:p>
    <w:p w14:paraId="0B7C6C49" w14:textId="77777777" w:rsidR="00046420" w:rsidRDefault="00046420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h=5</m:t>
          </m:r>
        </m:oMath>
      </m:oMathPara>
    </w:p>
    <w:p w14:paraId="3F52D2F5" w14:textId="77777777" w:rsidR="00046420" w:rsidRDefault="00046420" w:rsidP="00046420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</m:t>
          </m:r>
          <m:r>
            <w:rPr>
              <w:rFonts w:ascii="Cambria Math" w:hAnsi="Cambria Math"/>
            </w:rPr>
            <m:t>h</m:t>
          </m:r>
        </m:oMath>
      </m:oMathPara>
    </w:p>
    <w:p w14:paraId="6773E1CF" w14:textId="77777777" w:rsidR="00046420" w:rsidRDefault="00046420" w:rsidP="00046420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n=32-5</m:t>
          </m:r>
        </m:oMath>
      </m:oMathPara>
    </w:p>
    <w:p w14:paraId="63AAB61D" w14:textId="77777777" w:rsidR="00046420" w:rsidRPr="00541A7D" w:rsidRDefault="00046420" w:rsidP="00046420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n=27</m:t>
          </m:r>
        </m:oMath>
      </m:oMathPara>
    </w:p>
    <w:p w14:paraId="2719504D" w14:textId="77777777" w:rsidR="00046420" w:rsidRDefault="00046420" w:rsidP="00046420">
      <w:pPr>
        <w:tabs>
          <w:tab w:val="left" w:pos="2316"/>
        </w:tabs>
        <w:spacing w:line="360" w:lineRule="auto"/>
        <w:jc w:val="both"/>
      </w:pPr>
      <w:r>
        <w:tab/>
      </w:r>
    </w:p>
    <w:p w14:paraId="112A64AE" w14:textId="77777777" w:rsidR="00046420" w:rsidRPr="00541A7D" w:rsidRDefault="00046420" w:rsidP="00046420">
      <w:pPr>
        <w:tabs>
          <w:tab w:val="left" w:pos="2316"/>
        </w:tabs>
        <w:spacing w:line="360" w:lineRule="auto"/>
        <w:jc w:val="both"/>
      </w:pPr>
      <w:r>
        <w:tab/>
        <w:t xml:space="preserve">New subnet mask: </w:t>
      </w:r>
    </w:p>
    <w:p w14:paraId="22651E5C" w14:textId="77777777" w:rsidR="00046420" w:rsidRPr="003B0BED" w:rsidRDefault="00046420" w:rsidP="00046420">
      <w:pPr>
        <w:tabs>
          <w:tab w:val="left" w:pos="2316"/>
        </w:tabs>
        <w:spacing w:line="360" w:lineRule="auto"/>
        <w:jc w:val="center"/>
      </w:pPr>
      <w:r>
        <w:t>11111111.11111111.11111111. 11100000</w:t>
      </w:r>
    </w:p>
    <w:p w14:paraId="1C4A7D46" w14:textId="77777777" w:rsidR="00046420" w:rsidRDefault="00046420" w:rsidP="00046420">
      <w:pPr>
        <w:tabs>
          <w:tab w:val="left" w:pos="2316"/>
        </w:tabs>
        <w:spacing w:line="360" w:lineRule="auto"/>
        <w:jc w:val="center"/>
      </w:pPr>
      <w:r>
        <w:t>Or</w:t>
      </w:r>
    </w:p>
    <w:p w14:paraId="70B4B5B4" w14:textId="77777777" w:rsidR="00046420" w:rsidRDefault="00046420" w:rsidP="00046420">
      <w:pPr>
        <w:tabs>
          <w:tab w:val="left" w:pos="2316"/>
        </w:tabs>
        <w:spacing w:line="360" w:lineRule="auto"/>
        <w:jc w:val="center"/>
      </w:pPr>
      <w:r>
        <w:t>255.255.255.224</w:t>
      </w:r>
    </w:p>
    <w:p w14:paraId="5FAB9AF9" w14:textId="77777777" w:rsidR="00046420" w:rsidRDefault="00046420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</w:p>
    <w:p w14:paraId="5565218A" w14:textId="77777777" w:rsidR="00046420" w:rsidRDefault="00046420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</w:p>
    <w:p w14:paraId="23C4983B" w14:textId="77777777" w:rsidR="00046420" w:rsidRDefault="00046420" w:rsidP="00046420">
      <w:pPr>
        <w:pStyle w:val="ListParagraph"/>
        <w:numPr>
          <w:ilvl w:val="0"/>
          <w:numId w:val="23"/>
        </w:numPr>
        <w:spacing w:line="360" w:lineRule="auto"/>
        <w:jc w:val="both"/>
      </w:pPr>
      <w:r>
        <w:lastRenderedPageBreak/>
        <w:t>Front office</w:t>
      </w:r>
    </w:p>
    <w:p w14:paraId="4810D4E4" w14:textId="77777777" w:rsidR="00046420" w:rsidRDefault="00080813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-2≥12</m:t>
          </m:r>
        </m:oMath>
      </m:oMathPara>
    </w:p>
    <w:p w14:paraId="48C41747" w14:textId="77777777" w:rsidR="00046420" w:rsidRDefault="00080813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≥12+2</m:t>
          </m:r>
        </m:oMath>
      </m:oMathPara>
    </w:p>
    <w:p w14:paraId="25BDE094" w14:textId="77777777" w:rsidR="00046420" w:rsidRDefault="00080813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≥14</m:t>
          </m:r>
        </m:oMath>
      </m:oMathPara>
    </w:p>
    <w:p w14:paraId="005D42D2" w14:textId="77777777" w:rsidR="00046420" w:rsidRPr="006D5791" w:rsidRDefault="00046420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h≥4</m:t>
          </m:r>
        </m:oMath>
      </m:oMathPara>
    </w:p>
    <w:p w14:paraId="14D9167B" w14:textId="77777777" w:rsidR="00046420" w:rsidRPr="00F25B08" w:rsidRDefault="00046420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  <m:oMathPara>
        <m:oMath>
          <m:r>
            <w:rPr>
              <w:rFonts w:ascii="Cambria Math" w:hAnsi="Cambria Math"/>
            </w:rPr>
            <m:t>h=4</m:t>
          </m:r>
        </m:oMath>
      </m:oMathPara>
    </w:p>
    <w:p w14:paraId="67403C42" w14:textId="77777777" w:rsidR="00046420" w:rsidRPr="00F25B08" w:rsidRDefault="00046420" w:rsidP="00046420">
      <w:pPr>
        <w:pStyle w:val="ListParagraph"/>
        <w:spacing w:before="100" w:beforeAutospacing="1" w:after="100" w:afterAutospacing="1" w:line="360" w:lineRule="auto"/>
        <w:ind w:left="0"/>
        <w:jc w:val="both"/>
      </w:pPr>
    </w:p>
    <w:p w14:paraId="26549470" w14:textId="77777777" w:rsidR="00046420" w:rsidRDefault="00046420" w:rsidP="00046420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</m:t>
          </m:r>
          <m:r>
            <w:rPr>
              <w:rFonts w:ascii="Cambria Math" w:hAnsi="Cambria Math"/>
            </w:rPr>
            <m:t>h</m:t>
          </m:r>
        </m:oMath>
      </m:oMathPara>
    </w:p>
    <w:p w14:paraId="15CF5E4A" w14:textId="77777777" w:rsidR="00046420" w:rsidRDefault="00046420" w:rsidP="00046420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n=32-4</m:t>
          </m:r>
        </m:oMath>
      </m:oMathPara>
    </w:p>
    <w:p w14:paraId="4F60E8F1" w14:textId="77777777" w:rsidR="00046420" w:rsidRPr="00541A7D" w:rsidRDefault="00046420" w:rsidP="00046420">
      <w:pPr>
        <w:tabs>
          <w:tab w:val="left" w:pos="2316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n=28</m:t>
          </m:r>
        </m:oMath>
      </m:oMathPara>
    </w:p>
    <w:p w14:paraId="53D537E5" w14:textId="77777777" w:rsidR="00046420" w:rsidRDefault="00046420" w:rsidP="00046420">
      <w:pPr>
        <w:tabs>
          <w:tab w:val="left" w:pos="2316"/>
        </w:tabs>
        <w:spacing w:line="360" w:lineRule="auto"/>
        <w:jc w:val="both"/>
      </w:pPr>
      <w:r>
        <w:tab/>
      </w:r>
    </w:p>
    <w:p w14:paraId="35CE3DEF" w14:textId="77777777" w:rsidR="00046420" w:rsidRPr="00541A7D" w:rsidRDefault="00046420" w:rsidP="00046420">
      <w:pPr>
        <w:tabs>
          <w:tab w:val="left" w:pos="2316"/>
        </w:tabs>
        <w:spacing w:line="360" w:lineRule="auto"/>
        <w:jc w:val="both"/>
      </w:pPr>
      <w:r>
        <w:tab/>
        <w:t xml:space="preserve">New subnet mask: </w:t>
      </w:r>
    </w:p>
    <w:p w14:paraId="442AC953" w14:textId="77777777" w:rsidR="00046420" w:rsidRPr="003B0BED" w:rsidRDefault="00046420" w:rsidP="00046420">
      <w:pPr>
        <w:tabs>
          <w:tab w:val="left" w:pos="2316"/>
        </w:tabs>
        <w:spacing w:line="360" w:lineRule="auto"/>
        <w:jc w:val="center"/>
      </w:pPr>
      <w:r>
        <w:t>11111111.11111111.11111111. 11110000</w:t>
      </w:r>
    </w:p>
    <w:p w14:paraId="387A4447" w14:textId="77777777" w:rsidR="00046420" w:rsidRDefault="00046420" w:rsidP="00046420">
      <w:pPr>
        <w:tabs>
          <w:tab w:val="left" w:pos="2316"/>
        </w:tabs>
        <w:spacing w:line="360" w:lineRule="auto"/>
        <w:jc w:val="center"/>
      </w:pPr>
      <w:r>
        <w:t>Or</w:t>
      </w:r>
    </w:p>
    <w:p w14:paraId="459A2A70" w14:textId="77777777" w:rsidR="00046420" w:rsidRDefault="00046420" w:rsidP="00046420">
      <w:pPr>
        <w:tabs>
          <w:tab w:val="left" w:pos="2316"/>
        </w:tabs>
        <w:spacing w:line="360" w:lineRule="auto"/>
        <w:jc w:val="center"/>
      </w:pPr>
      <w:r>
        <w:t>255.255.255.240</w:t>
      </w:r>
    </w:p>
    <w:p w14:paraId="465AF1F0" w14:textId="77777777" w:rsidR="00046420" w:rsidRDefault="00046420" w:rsidP="00046420">
      <w:pPr>
        <w:pStyle w:val="ListParagraph"/>
        <w:numPr>
          <w:ilvl w:val="0"/>
          <w:numId w:val="24"/>
        </w:numPr>
        <w:spacing w:line="360" w:lineRule="auto"/>
        <w:jc w:val="both"/>
      </w:pPr>
      <w:r>
        <w:t>Determine each network IP host</w:t>
      </w:r>
    </w:p>
    <w:p w14:paraId="2A006991" w14:textId="77777777" w:rsidR="00046420" w:rsidRDefault="00046420" w:rsidP="00046420">
      <w:pPr>
        <w:pStyle w:val="ListParagraph"/>
        <w:tabs>
          <w:tab w:val="left" w:pos="2316"/>
        </w:tabs>
        <w:spacing w:line="360" w:lineRule="auto"/>
        <w:ind w:left="1080"/>
        <w:jc w:val="both"/>
      </w:pPr>
      <w:r>
        <w:tab/>
        <w:t xml:space="preserve">After the new subnet mask has been found, then we can proceed to the next step which is determining the network IP for each host. </w:t>
      </w:r>
    </w:p>
    <w:tbl>
      <w:tblPr>
        <w:tblStyle w:val="PlainTable1"/>
        <w:tblW w:w="9872" w:type="dxa"/>
        <w:tblInd w:w="188" w:type="dxa"/>
        <w:tblLook w:val="04A0" w:firstRow="1" w:lastRow="0" w:firstColumn="1" w:lastColumn="0" w:noHBand="0" w:noVBand="1"/>
      </w:tblPr>
      <w:tblGrid>
        <w:gridCol w:w="1696"/>
        <w:gridCol w:w="2127"/>
        <w:gridCol w:w="2268"/>
        <w:gridCol w:w="3781"/>
      </w:tblGrid>
      <w:tr w:rsidR="00046420" w14:paraId="304CCEF8" w14:textId="77777777" w:rsidTr="000D4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CDEB04C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</w:pPr>
            <w:r>
              <w:t>Host</w:t>
            </w:r>
          </w:p>
        </w:tc>
        <w:tc>
          <w:tcPr>
            <w:tcW w:w="2127" w:type="dxa"/>
            <w:vAlign w:val="center"/>
          </w:tcPr>
          <w:p w14:paraId="361E3E88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Address</w:t>
            </w:r>
          </w:p>
        </w:tc>
        <w:tc>
          <w:tcPr>
            <w:tcW w:w="2268" w:type="dxa"/>
            <w:vAlign w:val="center"/>
          </w:tcPr>
          <w:p w14:paraId="4151C90A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 Address</w:t>
            </w:r>
          </w:p>
        </w:tc>
        <w:tc>
          <w:tcPr>
            <w:tcW w:w="3781" w:type="dxa"/>
            <w:vAlign w:val="center"/>
          </w:tcPr>
          <w:p w14:paraId="799A521B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Usable IP</w:t>
            </w:r>
          </w:p>
        </w:tc>
      </w:tr>
      <w:tr w:rsidR="00046420" w14:paraId="2BC68FF2" w14:textId="77777777" w:rsidTr="000D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DACCEFF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</w:pPr>
            <w:r>
              <w:t>Staff Room</w:t>
            </w:r>
          </w:p>
        </w:tc>
        <w:tc>
          <w:tcPr>
            <w:tcW w:w="2127" w:type="dxa"/>
            <w:vAlign w:val="center"/>
          </w:tcPr>
          <w:p w14:paraId="398DCA61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199.10.15.0</w:t>
            </w:r>
          </w:p>
        </w:tc>
        <w:tc>
          <w:tcPr>
            <w:tcW w:w="2268" w:type="dxa"/>
            <w:vAlign w:val="center"/>
          </w:tcPr>
          <w:p w14:paraId="0F99B87E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199.10.15.63</w:t>
            </w:r>
          </w:p>
        </w:tc>
        <w:tc>
          <w:tcPr>
            <w:tcW w:w="3781" w:type="dxa"/>
            <w:vAlign w:val="center"/>
          </w:tcPr>
          <w:p w14:paraId="174777AB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199.10.15.1 - 199.10.15.62</w:t>
            </w:r>
          </w:p>
        </w:tc>
      </w:tr>
      <w:tr w:rsidR="00046420" w14:paraId="7F5E52B9" w14:textId="77777777" w:rsidTr="000D491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B8D12EC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</w:pPr>
            <w:r>
              <w:t>Front Office</w:t>
            </w:r>
          </w:p>
        </w:tc>
        <w:tc>
          <w:tcPr>
            <w:tcW w:w="2127" w:type="dxa"/>
            <w:vAlign w:val="center"/>
          </w:tcPr>
          <w:p w14:paraId="6E1BEA08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199.10.15.64</w:t>
            </w:r>
          </w:p>
        </w:tc>
        <w:tc>
          <w:tcPr>
            <w:tcW w:w="2268" w:type="dxa"/>
            <w:vAlign w:val="center"/>
          </w:tcPr>
          <w:p w14:paraId="3FEE3050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199.10.15.95</w:t>
            </w:r>
          </w:p>
        </w:tc>
        <w:tc>
          <w:tcPr>
            <w:tcW w:w="3781" w:type="dxa"/>
            <w:vAlign w:val="center"/>
          </w:tcPr>
          <w:p w14:paraId="2FC04D32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199.10.15.65 – 199.10.15.94</w:t>
            </w:r>
          </w:p>
        </w:tc>
      </w:tr>
      <w:tr w:rsidR="00046420" w14:paraId="5F5401FB" w14:textId="77777777" w:rsidTr="000D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098820F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</w:pPr>
            <w:r>
              <w:t>Admin Room</w:t>
            </w:r>
          </w:p>
        </w:tc>
        <w:tc>
          <w:tcPr>
            <w:tcW w:w="2127" w:type="dxa"/>
            <w:vAlign w:val="center"/>
          </w:tcPr>
          <w:p w14:paraId="55C26738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199.10.15.96</w:t>
            </w:r>
          </w:p>
        </w:tc>
        <w:tc>
          <w:tcPr>
            <w:tcW w:w="2268" w:type="dxa"/>
            <w:vAlign w:val="center"/>
          </w:tcPr>
          <w:p w14:paraId="1DFEAD28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199.10.15.111</w:t>
            </w:r>
          </w:p>
        </w:tc>
        <w:tc>
          <w:tcPr>
            <w:tcW w:w="3781" w:type="dxa"/>
            <w:vAlign w:val="center"/>
          </w:tcPr>
          <w:p w14:paraId="4E459AE4" w14:textId="77777777" w:rsidR="00046420" w:rsidRDefault="00046420" w:rsidP="000D4914">
            <w:pPr>
              <w:pStyle w:val="ListParagraph"/>
              <w:tabs>
                <w:tab w:val="left" w:pos="231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199.10.15.97 – 199.10.15.110</w:t>
            </w:r>
          </w:p>
        </w:tc>
      </w:tr>
    </w:tbl>
    <w:p w14:paraId="6A39825B" w14:textId="77777777" w:rsidR="00046420" w:rsidRDefault="00046420" w:rsidP="00046420">
      <w:pPr>
        <w:pStyle w:val="ListParagraph"/>
        <w:tabs>
          <w:tab w:val="left" w:pos="2316"/>
        </w:tabs>
        <w:spacing w:line="360" w:lineRule="auto"/>
        <w:jc w:val="both"/>
      </w:pPr>
    </w:p>
    <w:p w14:paraId="7F7554AF" w14:textId="77777777" w:rsidR="00046420" w:rsidRDefault="00046420">
      <w:pPr>
        <w:spacing w:after="200" w:line="276" w:lineRule="auto"/>
      </w:pPr>
      <w:r>
        <w:br w:type="page"/>
      </w:r>
    </w:p>
    <w:p w14:paraId="3043566D" w14:textId="10486F7A" w:rsidR="00692514" w:rsidRDefault="001205E5" w:rsidP="00692514">
      <w:pPr>
        <w:pStyle w:val="ListParagraph"/>
        <w:numPr>
          <w:ilvl w:val="0"/>
          <w:numId w:val="15"/>
        </w:numPr>
        <w:tabs>
          <w:tab w:val="left" w:pos="2316"/>
        </w:tabs>
        <w:spacing w:line="360" w:lineRule="auto"/>
        <w:jc w:val="both"/>
      </w:pPr>
      <w:r>
        <w:lastRenderedPageBreak/>
        <w:t>Case</w:t>
      </w:r>
    </w:p>
    <w:p w14:paraId="34C12925" w14:textId="2329F2BE" w:rsidR="00C516E4" w:rsidRDefault="001205E5" w:rsidP="00021EC2">
      <w:pPr>
        <w:pStyle w:val="ListParagraph"/>
        <w:tabs>
          <w:tab w:val="left" w:pos="1418"/>
        </w:tabs>
        <w:spacing w:line="360" w:lineRule="auto"/>
        <w:jc w:val="both"/>
      </w:pPr>
      <w:r>
        <w:tab/>
      </w:r>
      <w:r w:rsidR="002E759D">
        <w:t xml:space="preserve">Quantum &amp; Clock is a new startup company that recently moved to a new building. Therefore, they will need a new computer network in the new building. </w:t>
      </w:r>
      <w:r w:rsidR="004F6C5B">
        <w:t xml:space="preserve">There will be 4 rooms in the building each with its network. </w:t>
      </w:r>
      <w:r w:rsidR="00615168">
        <w:t>Those networks will be under the main network which network address is 192.168.36.0/24</w:t>
      </w:r>
      <w:r w:rsidR="001A5D76">
        <w:t>. The details of each room will be written below,</w:t>
      </w:r>
    </w:p>
    <w:p w14:paraId="1B5231B3" w14:textId="65BF60C3" w:rsidR="001A5D76" w:rsidRDefault="001205E5" w:rsidP="00021EC2">
      <w:pPr>
        <w:pStyle w:val="ListParagraph"/>
        <w:numPr>
          <w:ilvl w:val="0"/>
          <w:numId w:val="20"/>
        </w:numPr>
        <w:tabs>
          <w:tab w:val="left" w:pos="1418"/>
        </w:tabs>
        <w:spacing w:line="360" w:lineRule="auto"/>
        <w:jc w:val="both"/>
      </w:pPr>
      <w:r>
        <w:t xml:space="preserve">Staffroom – </w:t>
      </w:r>
      <w:r w:rsidR="003B5884">
        <w:t>68</w:t>
      </w:r>
      <w:r>
        <w:t xml:space="preserve"> computers</w:t>
      </w:r>
    </w:p>
    <w:p w14:paraId="120A80FA" w14:textId="63D32F72" w:rsidR="00CA72C4" w:rsidRDefault="001205E5" w:rsidP="00021EC2">
      <w:pPr>
        <w:pStyle w:val="ListParagraph"/>
        <w:numPr>
          <w:ilvl w:val="0"/>
          <w:numId w:val="20"/>
        </w:numPr>
        <w:tabs>
          <w:tab w:val="left" w:pos="1418"/>
        </w:tabs>
        <w:spacing w:line="360" w:lineRule="auto"/>
        <w:jc w:val="both"/>
      </w:pPr>
      <w:r>
        <w:t>IT room – 27 computers</w:t>
      </w:r>
    </w:p>
    <w:p w14:paraId="1D840FD3" w14:textId="28FAF2F6" w:rsidR="00CA72C4" w:rsidRDefault="001205E5" w:rsidP="00021EC2">
      <w:pPr>
        <w:pStyle w:val="ListParagraph"/>
        <w:numPr>
          <w:ilvl w:val="0"/>
          <w:numId w:val="20"/>
        </w:numPr>
        <w:tabs>
          <w:tab w:val="left" w:pos="1418"/>
        </w:tabs>
        <w:spacing w:line="360" w:lineRule="auto"/>
        <w:jc w:val="both"/>
      </w:pPr>
      <w:r>
        <w:t>Designer room – 33 computers</w:t>
      </w:r>
    </w:p>
    <w:p w14:paraId="3E477D2B" w14:textId="487ACCC4" w:rsidR="00CA72C4" w:rsidRDefault="001205E5" w:rsidP="00021EC2">
      <w:pPr>
        <w:pStyle w:val="ListParagraph"/>
        <w:numPr>
          <w:ilvl w:val="0"/>
          <w:numId w:val="20"/>
        </w:numPr>
        <w:tabs>
          <w:tab w:val="left" w:pos="1418"/>
        </w:tabs>
        <w:spacing w:line="360" w:lineRule="auto"/>
        <w:jc w:val="both"/>
      </w:pPr>
      <w:r>
        <w:t>Operational room – 12 computers</w:t>
      </w:r>
    </w:p>
    <w:p w14:paraId="2A0E5C29" w14:textId="2A676F9A" w:rsidR="001E400C" w:rsidRDefault="001205E5" w:rsidP="0028200F">
      <w:pPr>
        <w:tabs>
          <w:tab w:val="left" w:pos="1418"/>
        </w:tabs>
        <w:spacing w:line="360" w:lineRule="auto"/>
        <w:ind w:left="720"/>
        <w:jc w:val="both"/>
      </w:pPr>
      <w:r>
        <w:tab/>
      </w:r>
      <w:r w:rsidR="00A03537">
        <w:t xml:space="preserve">With the room details </w:t>
      </w:r>
      <w:r w:rsidR="009C2198">
        <w:t xml:space="preserve">already explained </w:t>
      </w:r>
      <w:r w:rsidR="00A03537">
        <w:t xml:space="preserve">above, the CEO </w:t>
      </w:r>
      <w:r w:rsidR="006B3534">
        <w:t xml:space="preserve">of Quantum &amp; Clock </w:t>
      </w:r>
      <w:r w:rsidR="00A03537">
        <w:t>wanted you to do the following task,</w:t>
      </w:r>
    </w:p>
    <w:p w14:paraId="2D301DC9" w14:textId="11AB886D" w:rsidR="00A03537" w:rsidRDefault="001205E5" w:rsidP="00021EC2">
      <w:pPr>
        <w:pStyle w:val="ListParagraph"/>
        <w:numPr>
          <w:ilvl w:val="0"/>
          <w:numId w:val="22"/>
        </w:numPr>
        <w:tabs>
          <w:tab w:val="left" w:pos="1418"/>
        </w:tabs>
        <w:spacing w:line="360" w:lineRule="auto"/>
        <w:ind w:left="1843"/>
        <w:jc w:val="both"/>
      </w:pPr>
      <w:r>
        <w:t>Create a new subnet mask for every network above using FLSM</w:t>
      </w:r>
      <w:r w:rsidR="00031C1A">
        <w:t xml:space="preserve"> and VLSM</w:t>
      </w:r>
      <w:r>
        <w:t>.</w:t>
      </w:r>
    </w:p>
    <w:p w14:paraId="20E68EE2" w14:textId="20ACFE43" w:rsidR="00F375E8" w:rsidRDefault="001205E5" w:rsidP="00021EC2">
      <w:pPr>
        <w:pStyle w:val="ListParagraph"/>
        <w:numPr>
          <w:ilvl w:val="0"/>
          <w:numId w:val="22"/>
        </w:numPr>
        <w:tabs>
          <w:tab w:val="left" w:pos="1418"/>
        </w:tabs>
        <w:spacing w:line="360" w:lineRule="auto"/>
        <w:ind w:left="1843"/>
        <w:jc w:val="both"/>
      </w:pPr>
      <w:r>
        <w:t xml:space="preserve">Open the .pka file and follow the instruction written inside the file to create a LAN connection. Make sure that each device can connect. </w:t>
      </w:r>
    </w:p>
    <w:p w14:paraId="27A30B9C" w14:textId="77777777" w:rsidR="00F54629" w:rsidRDefault="00F54629" w:rsidP="00E93D8A">
      <w:pPr>
        <w:pStyle w:val="ListParagraph"/>
        <w:tabs>
          <w:tab w:val="left" w:pos="1418"/>
        </w:tabs>
        <w:spacing w:line="360" w:lineRule="auto"/>
        <w:ind w:left="1843"/>
        <w:jc w:val="both"/>
      </w:pPr>
    </w:p>
    <w:p w14:paraId="2AD07065" w14:textId="54AFBFD8" w:rsidR="0045493E" w:rsidRDefault="001205E5" w:rsidP="0009762F">
      <w:pPr>
        <w:pStyle w:val="ListParagraph"/>
        <w:tabs>
          <w:tab w:val="left" w:pos="1418"/>
        </w:tabs>
        <w:spacing w:line="360" w:lineRule="auto"/>
        <w:ind w:left="0"/>
        <w:jc w:val="center"/>
      </w:pPr>
      <w:r w:rsidRPr="00D30D70">
        <w:rPr>
          <w:noProof/>
        </w:rPr>
        <w:drawing>
          <wp:inline distT="0" distB="0" distL="0" distR="0" wp14:editId="12956F4F">
            <wp:extent cx="5943600" cy="3521332"/>
            <wp:effectExtent l="19050" t="19050" r="190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3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5493E" w:rsidSect="00DF21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6072D" w14:textId="77777777" w:rsidR="00080813" w:rsidRDefault="00080813">
      <w:r>
        <w:separator/>
      </w:r>
    </w:p>
  </w:endnote>
  <w:endnote w:type="continuationSeparator" w:id="0">
    <w:p w14:paraId="706F21BD" w14:textId="77777777" w:rsidR="00080813" w:rsidRDefault="0008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E221" w14:textId="77777777" w:rsidR="00837DCC" w:rsidRDefault="00837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1205E5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6F092622" w14:textId="4A6ADFA0" w:rsidR="005B66A9" w:rsidRPr="008B08C6" w:rsidRDefault="001205E5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D30D70">
          <w:rPr>
            <w:noProof/>
            <w:sz w:val="22"/>
            <w:szCs w:val="22"/>
            <w:lang w:val="id-ID"/>
          </w:rPr>
          <w:t>5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D30D70">
          <w:rPr>
            <w:noProof/>
            <w:sz w:val="22"/>
            <w:szCs w:val="22"/>
            <w:lang w:val="id-ID"/>
          </w:rPr>
          <w:t>6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1205E5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287C3B78" w14:textId="77777777" w:rsidR="005B66A9" w:rsidRPr="005F794B" w:rsidRDefault="001205E5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1205E5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CD876" w14:textId="77777777" w:rsidR="00080813" w:rsidRDefault="00080813">
      <w:r>
        <w:separator/>
      </w:r>
    </w:p>
  </w:footnote>
  <w:footnote w:type="continuationSeparator" w:id="0">
    <w:p w14:paraId="05B8D6BC" w14:textId="77777777" w:rsidR="00080813" w:rsidRDefault="00080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EFF" w14:textId="77777777" w:rsidR="00837DCC" w:rsidRDefault="00837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0777F5" w14:paraId="0D6E0B6F" w14:textId="77777777" w:rsidTr="005D0782">
      <w:tc>
        <w:tcPr>
          <w:tcW w:w="5220" w:type="dxa"/>
        </w:tcPr>
        <w:p w14:paraId="2923BFF6" w14:textId="47296937" w:rsidR="005D0782" w:rsidRPr="00837DCC" w:rsidRDefault="00837DCC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1205E5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1205E5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1205E5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605C1A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468D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E9A7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8672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02FD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A881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9819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0284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180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67D9"/>
    <w:multiLevelType w:val="hybridMultilevel"/>
    <w:tmpl w:val="D6786602"/>
    <w:lvl w:ilvl="0" w:tplc="44F0204E">
      <w:start w:val="240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C602DE7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70349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B3E33C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2A8301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8A2466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D9CA04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7F8405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38344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691718"/>
    <w:multiLevelType w:val="hybridMultilevel"/>
    <w:tmpl w:val="FF866B8A"/>
    <w:lvl w:ilvl="0" w:tplc="C966FD0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6844EC8" w:tentative="1">
      <w:start w:val="1"/>
      <w:numFmt w:val="lowerLetter"/>
      <w:lvlText w:val="%2."/>
      <w:lvlJc w:val="left"/>
      <w:pPr>
        <w:ind w:left="3240" w:hanging="360"/>
      </w:pPr>
    </w:lvl>
    <w:lvl w:ilvl="2" w:tplc="C4D81EA4" w:tentative="1">
      <w:start w:val="1"/>
      <w:numFmt w:val="lowerRoman"/>
      <w:lvlText w:val="%3."/>
      <w:lvlJc w:val="right"/>
      <w:pPr>
        <w:ind w:left="3960" w:hanging="180"/>
      </w:pPr>
    </w:lvl>
    <w:lvl w:ilvl="3" w:tplc="0060DCA4" w:tentative="1">
      <w:start w:val="1"/>
      <w:numFmt w:val="decimal"/>
      <w:lvlText w:val="%4."/>
      <w:lvlJc w:val="left"/>
      <w:pPr>
        <w:ind w:left="4680" w:hanging="360"/>
      </w:pPr>
    </w:lvl>
    <w:lvl w:ilvl="4" w:tplc="3E9EA7C8" w:tentative="1">
      <w:start w:val="1"/>
      <w:numFmt w:val="lowerLetter"/>
      <w:lvlText w:val="%5."/>
      <w:lvlJc w:val="left"/>
      <w:pPr>
        <w:ind w:left="5400" w:hanging="360"/>
      </w:pPr>
    </w:lvl>
    <w:lvl w:ilvl="5" w:tplc="3B5EE416" w:tentative="1">
      <w:start w:val="1"/>
      <w:numFmt w:val="lowerRoman"/>
      <w:lvlText w:val="%6."/>
      <w:lvlJc w:val="right"/>
      <w:pPr>
        <w:ind w:left="6120" w:hanging="180"/>
      </w:pPr>
    </w:lvl>
    <w:lvl w:ilvl="6" w:tplc="C7E8CD8C" w:tentative="1">
      <w:start w:val="1"/>
      <w:numFmt w:val="decimal"/>
      <w:lvlText w:val="%7."/>
      <w:lvlJc w:val="left"/>
      <w:pPr>
        <w:ind w:left="6840" w:hanging="360"/>
      </w:pPr>
    </w:lvl>
    <w:lvl w:ilvl="7" w:tplc="137CF4A0" w:tentative="1">
      <w:start w:val="1"/>
      <w:numFmt w:val="lowerLetter"/>
      <w:lvlText w:val="%8."/>
      <w:lvlJc w:val="left"/>
      <w:pPr>
        <w:ind w:left="7560" w:hanging="360"/>
      </w:pPr>
    </w:lvl>
    <w:lvl w:ilvl="8" w:tplc="5874D4D6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E06C3"/>
    <w:multiLevelType w:val="hybridMultilevel"/>
    <w:tmpl w:val="3EACE05C"/>
    <w:lvl w:ilvl="0" w:tplc="276849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7AEC2A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BA0F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A46598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DCE998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3CCC1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F00774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4E46C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CAE9D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B056D9"/>
    <w:multiLevelType w:val="hybridMultilevel"/>
    <w:tmpl w:val="30BE54C2"/>
    <w:lvl w:ilvl="0" w:tplc="5FC2FF2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3BC36F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DD2C5FD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B8CC98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D3C839E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7E1A1FE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3D620A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ABA7B5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F0E2BF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611DEF"/>
    <w:multiLevelType w:val="hybridMultilevel"/>
    <w:tmpl w:val="835E2D1A"/>
    <w:lvl w:ilvl="0" w:tplc="ABB6E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74AA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C6A2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F2A98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4851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CCCB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DE8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1094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B079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852626"/>
    <w:multiLevelType w:val="hybridMultilevel"/>
    <w:tmpl w:val="65529892"/>
    <w:lvl w:ilvl="0" w:tplc="5AC247B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49CCD0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B5200F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9DA6B1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550EE5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C9E049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5B8E59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4A06F2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37EABA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2985130"/>
    <w:multiLevelType w:val="hybridMultilevel"/>
    <w:tmpl w:val="663A4976"/>
    <w:lvl w:ilvl="0" w:tplc="A0F2FA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95E20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86EBB7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6E44A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7A8AA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712FA6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DDCC1C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2460FC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2CC83D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6D51E0"/>
    <w:multiLevelType w:val="hybridMultilevel"/>
    <w:tmpl w:val="E28A5256"/>
    <w:lvl w:ilvl="0" w:tplc="D5F01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BA62ECE6" w:tentative="1">
      <w:start w:val="1"/>
      <w:numFmt w:val="lowerLetter"/>
      <w:lvlText w:val="%2."/>
      <w:lvlJc w:val="left"/>
      <w:pPr>
        <w:ind w:left="1800" w:hanging="360"/>
      </w:pPr>
    </w:lvl>
    <w:lvl w:ilvl="2" w:tplc="ECCAB4B2" w:tentative="1">
      <w:start w:val="1"/>
      <w:numFmt w:val="lowerRoman"/>
      <w:lvlText w:val="%3."/>
      <w:lvlJc w:val="right"/>
      <w:pPr>
        <w:ind w:left="2520" w:hanging="180"/>
      </w:pPr>
    </w:lvl>
    <w:lvl w:ilvl="3" w:tplc="7D9EA10E" w:tentative="1">
      <w:start w:val="1"/>
      <w:numFmt w:val="decimal"/>
      <w:lvlText w:val="%4."/>
      <w:lvlJc w:val="left"/>
      <w:pPr>
        <w:ind w:left="3240" w:hanging="360"/>
      </w:pPr>
    </w:lvl>
    <w:lvl w:ilvl="4" w:tplc="2BE66A60" w:tentative="1">
      <w:start w:val="1"/>
      <w:numFmt w:val="lowerLetter"/>
      <w:lvlText w:val="%5."/>
      <w:lvlJc w:val="left"/>
      <w:pPr>
        <w:ind w:left="3960" w:hanging="360"/>
      </w:pPr>
    </w:lvl>
    <w:lvl w:ilvl="5" w:tplc="7CD69510" w:tentative="1">
      <w:start w:val="1"/>
      <w:numFmt w:val="lowerRoman"/>
      <w:lvlText w:val="%6."/>
      <w:lvlJc w:val="right"/>
      <w:pPr>
        <w:ind w:left="4680" w:hanging="180"/>
      </w:pPr>
    </w:lvl>
    <w:lvl w:ilvl="6" w:tplc="35FEDFFE" w:tentative="1">
      <w:start w:val="1"/>
      <w:numFmt w:val="decimal"/>
      <w:lvlText w:val="%7."/>
      <w:lvlJc w:val="left"/>
      <w:pPr>
        <w:ind w:left="5400" w:hanging="360"/>
      </w:pPr>
    </w:lvl>
    <w:lvl w:ilvl="7" w:tplc="A120E25E" w:tentative="1">
      <w:start w:val="1"/>
      <w:numFmt w:val="lowerLetter"/>
      <w:lvlText w:val="%8."/>
      <w:lvlJc w:val="left"/>
      <w:pPr>
        <w:ind w:left="6120" w:hanging="360"/>
      </w:pPr>
    </w:lvl>
    <w:lvl w:ilvl="8" w:tplc="EBE680A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B84A8F"/>
    <w:multiLevelType w:val="hybridMultilevel"/>
    <w:tmpl w:val="F9200CF6"/>
    <w:lvl w:ilvl="0" w:tplc="6502849C">
      <w:start w:val="1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D5EE984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1F4D04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D6087D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8C663F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F76EB7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AF6624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F70081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F7A3D1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C86BC1"/>
    <w:multiLevelType w:val="hybridMultilevel"/>
    <w:tmpl w:val="1E62E2FE"/>
    <w:lvl w:ilvl="0" w:tplc="76204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0A18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E784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002D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D8B4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CCA6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A20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5018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864D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CA404F"/>
    <w:multiLevelType w:val="hybridMultilevel"/>
    <w:tmpl w:val="910AAF66"/>
    <w:lvl w:ilvl="0" w:tplc="8C0C2CA2">
      <w:start w:val="1"/>
      <w:numFmt w:val="decimal"/>
      <w:lvlText w:val="%1."/>
      <w:lvlJc w:val="left"/>
      <w:pPr>
        <w:ind w:left="720" w:hanging="360"/>
      </w:pPr>
    </w:lvl>
    <w:lvl w:ilvl="1" w:tplc="9FB20074" w:tentative="1">
      <w:start w:val="1"/>
      <w:numFmt w:val="lowerLetter"/>
      <w:lvlText w:val="%2."/>
      <w:lvlJc w:val="left"/>
      <w:pPr>
        <w:ind w:left="1440" w:hanging="360"/>
      </w:pPr>
    </w:lvl>
    <w:lvl w:ilvl="2" w:tplc="D0C6E422" w:tentative="1">
      <w:start w:val="1"/>
      <w:numFmt w:val="lowerRoman"/>
      <w:lvlText w:val="%3."/>
      <w:lvlJc w:val="right"/>
      <w:pPr>
        <w:ind w:left="2160" w:hanging="180"/>
      </w:pPr>
    </w:lvl>
    <w:lvl w:ilvl="3" w:tplc="B1D270F0" w:tentative="1">
      <w:start w:val="1"/>
      <w:numFmt w:val="decimal"/>
      <w:lvlText w:val="%4."/>
      <w:lvlJc w:val="left"/>
      <w:pPr>
        <w:ind w:left="2880" w:hanging="360"/>
      </w:pPr>
    </w:lvl>
    <w:lvl w:ilvl="4" w:tplc="31F26464" w:tentative="1">
      <w:start w:val="1"/>
      <w:numFmt w:val="lowerLetter"/>
      <w:lvlText w:val="%5."/>
      <w:lvlJc w:val="left"/>
      <w:pPr>
        <w:ind w:left="3600" w:hanging="360"/>
      </w:pPr>
    </w:lvl>
    <w:lvl w:ilvl="5" w:tplc="BB7E7454" w:tentative="1">
      <w:start w:val="1"/>
      <w:numFmt w:val="lowerRoman"/>
      <w:lvlText w:val="%6."/>
      <w:lvlJc w:val="right"/>
      <w:pPr>
        <w:ind w:left="4320" w:hanging="180"/>
      </w:pPr>
    </w:lvl>
    <w:lvl w:ilvl="6" w:tplc="1BFE5DB2" w:tentative="1">
      <w:start w:val="1"/>
      <w:numFmt w:val="decimal"/>
      <w:lvlText w:val="%7."/>
      <w:lvlJc w:val="left"/>
      <w:pPr>
        <w:ind w:left="5040" w:hanging="360"/>
      </w:pPr>
    </w:lvl>
    <w:lvl w:ilvl="7" w:tplc="C94AD154" w:tentative="1">
      <w:start w:val="1"/>
      <w:numFmt w:val="lowerLetter"/>
      <w:lvlText w:val="%8."/>
      <w:lvlJc w:val="left"/>
      <w:pPr>
        <w:ind w:left="5760" w:hanging="360"/>
      </w:pPr>
    </w:lvl>
    <w:lvl w:ilvl="8" w:tplc="0CFEF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78510D"/>
    <w:multiLevelType w:val="hybridMultilevel"/>
    <w:tmpl w:val="EF0A0DE0"/>
    <w:lvl w:ilvl="0" w:tplc="E5FC9DA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869A3C5E" w:tentative="1">
      <w:start w:val="1"/>
      <w:numFmt w:val="lowerLetter"/>
      <w:lvlText w:val="%2."/>
      <w:lvlJc w:val="left"/>
      <w:pPr>
        <w:ind w:left="2880" w:hanging="360"/>
      </w:pPr>
    </w:lvl>
    <w:lvl w:ilvl="2" w:tplc="70C25228" w:tentative="1">
      <w:start w:val="1"/>
      <w:numFmt w:val="lowerRoman"/>
      <w:lvlText w:val="%3."/>
      <w:lvlJc w:val="right"/>
      <w:pPr>
        <w:ind w:left="3600" w:hanging="180"/>
      </w:pPr>
    </w:lvl>
    <w:lvl w:ilvl="3" w:tplc="621C613A" w:tentative="1">
      <w:start w:val="1"/>
      <w:numFmt w:val="decimal"/>
      <w:lvlText w:val="%4."/>
      <w:lvlJc w:val="left"/>
      <w:pPr>
        <w:ind w:left="4320" w:hanging="360"/>
      </w:pPr>
    </w:lvl>
    <w:lvl w:ilvl="4" w:tplc="54629C0A" w:tentative="1">
      <w:start w:val="1"/>
      <w:numFmt w:val="lowerLetter"/>
      <w:lvlText w:val="%5."/>
      <w:lvlJc w:val="left"/>
      <w:pPr>
        <w:ind w:left="5040" w:hanging="360"/>
      </w:pPr>
    </w:lvl>
    <w:lvl w:ilvl="5" w:tplc="CA524568" w:tentative="1">
      <w:start w:val="1"/>
      <w:numFmt w:val="lowerRoman"/>
      <w:lvlText w:val="%6."/>
      <w:lvlJc w:val="right"/>
      <w:pPr>
        <w:ind w:left="5760" w:hanging="180"/>
      </w:pPr>
    </w:lvl>
    <w:lvl w:ilvl="6" w:tplc="3AD8FE76" w:tentative="1">
      <w:start w:val="1"/>
      <w:numFmt w:val="decimal"/>
      <w:lvlText w:val="%7."/>
      <w:lvlJc w:val="left"/>
      <w:pPr>
        <w:ind w:left="6480" w:hanging="360"/>
      </w:pPr>
    </w:lvl>
    <w:lvl w:ilvl="7" w:tplc="A4F037F2" w:tentative="1">
      <w:start w:val="1"/>
      <w:numFmt w:val="lowerLetter"/>
      <w:lvlText w:val="%8."/>
      <w:lvlJc w:val="left"/>
      <w:pPr>
        <w:ind w:left="7200" w:hanging="360"/>
      </w:pPr>
    </w:lvl>
    <w:lvl w:ilvl="8" w:tplc="BE461D1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5272850"/>
    <w:multiLevelType w:val="hybridMultilevel"/>
    <w:tmpl w:val="E3D402EE"/>
    <w:lvl w:ilvl="0" w:tplc="54F6D5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3A3A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B219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4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5250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621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451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4C4A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33AD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767C0"/>
    <w:multiLevelType w:val="hybridMultilevel"/>
    <w:tmpl w:val="B3BE086A"/>
    <w:lvl w:ilvl="0" w:tplc="93A0D7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FAD0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AED62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E2884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61E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3E5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8E07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6837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44EA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D51FC"/>
    <w:multiLevelType w:val="hybridMultilevel"/>
    <w:tmpl w:val="DAC07698"/>
    <w:lvl w:ilvl="0" w:tplc="E1A87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FA36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22AD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2833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661A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3CA9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2627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1A2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E234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12"/>
  </w:num>
  <w:num w:numId="5">
    <w:abstractNumId w:val="20"/>
  </w:num>
  <w:num w:numId="6">
    <w:abstractNumId w:val="16"/>
  </w:num>
  <w:num w:numId="7">
    <w:abstractNumId w:val="21"/>
  </w:num>
  <w:num w:numId="8">
    <w:abstractNumId w:val="0"/>
  </w:num>
  <w:num w:numId="9">
    <w:abstractNumId w:val="7"/>
  </w:num>
  <w:num w:numId="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3"/>
  </w:num>
  <w:num w:numId="14">
    <w:abstractNumId w:val="6"/>
  </w:num>
  <w:num w:numId="15">
    <w:abstractNumId w:val="18"/>
  </w:num>
  <w:num w:numId="16">
    <w:abstractNumId w:val="4"/>
  </w:num>
  <w:num w:numId="17">
    <w:abstractNumId w:val="9"/>
  </w:num>
  <w:num w:numId="18">
    <w:abstractNumId w:val="1"/>
  </w:num>
  <w:num w:numId="19">
    <w:abstractNumId w:val="19"/>
  </w:num>
  <w:num w:numId="20">
    <w:abstractNumId w:val="8"/>
  </w:num>
  <w:num w:numId="21">
    <w:abstractNumId w:val="5"/>
  </w:num>
  <w:num w:numId="22">
    <w:abstractNumId w:val="2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21A14"/>
    <w:rsid w:val="00021EC2"/>
    <w:rsid w:val="00026FCE"/>
    <w:rsid w:val="00031C1A"/>
    <w:rsid w:val="00045694"/>
    <w:rsid w:val="00046420"/>
    <w:rsid w:val="00051154"/>
    <w:rsid w:val="00062B4E"/>
    <w:rsid w:val="00072DE7"/>
    <w:rsid w:val="000732DF"/>
    <w:rsid w:val="000777F5"/>
    <w:rsid w:val="00080813"/>
    <w:rsid w:val="000827C1"/>
    <w:rsid w:val="00086D5D"/>
    <w:rsid w:val="00095F58"/>
    <w:rsid w:val="0009762F"/>
    <w:rsid w:val="000A0C90"/>
    <w:rsid w:val="000A1295"/>
    <w:rsid w:val="000A23D8"/>
    <w:rsid w:val="000A3F41"/>
    <w:rsid w:val="000B4335"/>
    <w:rsid w:val="000B69D0"/>
    <w:rsid w:val="000C3015"/>
    <w:rsid w:val="000D14CF"/>
    <w:rsid w:val="000E00CF"/>
    <w:rsid w:val="000E2C35"/>
    <w:rsid w:val="000F057A"/>
    <w:rsid w:val="000F1EBF"/>
    <w:rsid w:val="000F3EB6"/>
    <w:rsid w:val="000F7CFC"/>
    <w:rsid w:val="000F7FC6"/>
    <w:rsid w:val="001128D4"/>
    <w:rsid w:val="001205E5"/>
    <w:rsid w:val="00122BC2"/>
    <w:rsid w:val="00126822"/>
    <w:rsid w:val="00131DAA"/>
    <w:rsid w:val="001368EC"/>
    <w:rsid w:val="00145C2E"/>
    <w:rsid w:val="00150E94"/>
    <w:rsid w:val="00151847"/>
    <w:rsid w:val="0015698F"/>
    <w:rsid w:val="00176675"/>
    <w:rsid w:val="00181314"/>
    <w:rsid w:val="00183F26"/>
    <w:rsid w:val="001955A6"/>
    <w:rsid w:val="001A2D9B"/>
    <w:rsid w:val="001A300E"/>
    <w:rsid w:val="001A4A0F"/>
    <w:rsid w:val="001A5D76"/>
    <w:rsid w:val="001B3A2E"/>
    <w:rsid w:val="001D0131"/>
    <w:rsid w:val="001D4810"/>
    <w:rsid w:val="001D6089"/>
    <w:rsid w:val="001E1761"/>
    <w:rsid w:val="001E400C"/>
    <w:rsid w:val="001E4042"/>
    <w:rsid w:val="001E637E"/>
    <w:rsid w:val="001E7ABE"/>
    <w:rsid w:val="001F64B6"/>
    <w:rsid w:val="00220816"/>
    <w:rsid w:val="002211CC"/>
    <w:rsid w:val="00221ABA"/>
    <w:rsid w:val="00224780"/>
    <w:rsid w:val="0023034D"/>
    <w:rsid w:val="002346E2"/>
    <w:rsid w:val="00235C36"/>
    <w:rsid w:val="002376FA"/>
    <w:rsid w:val="00241561"/>
    <w:rsid w:val="0024501D"/>
    <w:rsid w:val="00246E1D"/>
    <w:rsid w:val="00273E4A"/>
    <w:rsid w:val="00276224"/>
    <w:rsid w:val="00281799"/>
    <w:rsid w:val="0028200F"/>
    <w:rsid w:val="0028253A"/>
    <w:rsid w:val="002841B3"/>
    <w:rsid w:val="002855BF"/>
    <w:rsid w:val="00292307"/>
    <w:rsid w:val="002928C6"/>
    <w:rsid w:val="002956DC"/>
    <w:rsid w:val="00296DA6"/>
    <w:rsid w:val="0029755F"/>
    <w:rsid w:val="002A07C0"/>
    <w:rsid w:val="002A138B"/>
    <w:rsid w:val="002A66E0"/>
    <w:rsid w:val="002B00F2"/>
    <w:rsid w:val="002B3B6C"/>
    <w:rsid w:val="002B7CDD"/>
    <w:rsid w:val="002C1B92"/>
    <w:rsid w:val="002C3AC5"/>
    <w:rsid w:val="002C4C88"/>
    <w:rsid w:val="002C4C99"/>
    <w:rsid w:val="002C7FC0"/>
    <w:rsid w:val="002D0ACD"/>
    <w:rsid w:val="002D1472"/>
    <w:rsid w:val="002D3D03"/>
    <w:rsid w:val="002D7F31"/>
    <w:rsid w:val="002E3324"/>
    <w:rsid w:val="002E340A"/>
    <w:rsid w:val="002E49CE"/>
    <w:rsid w:val="002E759D"/>
    <w:rsid w:val="00300058"/>
    <w:rsid w:val="003002A2"/>
    <w:rsid w:val="003038F6"/>
    <w:rsid w:val="00305136"/>
    <w:rsid w:val="003054E4"/>
    <w:rsid w:val="00320C87"/>
    <w:rsid w:val="00321362"/>
    <w:rsid w:val="00323347"/>
    <w:rsid w:val="0032694F"/>
    <w:rsid w:val="00331CEB"/>
    <w:rsid w:val="00333D22"/>
    <w:rsid w:val="003432E6"/>
    <w:rsid w:val="003439D3"/>
    <w:rsid w:val="0035250E"/>
    <w:rsid w:val="003531B4"/>
    <w:rsid w:val="0036420F"/>
    <w:rsid w:val="0036446A"/>
    <w:rsid w:val="00365162"/>
    <w:rsid w:val="0036669F"/>
    <w:rsid w:val="00366844"/>
    <w:rsid w:val="0037553B"/>
    <w:rsid w:val="0038376D"/>
    <w:rsid w:val="00384C7B"/>
    <w:rsid w:val="003864D6"/>
    <w:rsid w:val="00387D06"/>
    <w:rsid w:val="003952E0"/>
    <w:rsid w:val="003A1788"/>
    <w:rsid w:val="003B0BED"/>
    <w:rsid w:val="003B1D05"/>
    <w:rsid w:val="003B27CC"/>
    <w:rsid w:val="003B5884"/>
    <w:rsid w:val="003B5F77"/>
    <w:rsid w:val="003C07AD"/>
    <w:rsid w:val="003C0A29"/>
    <w:rsid w:val="003C1CE6"/>
    <w:rsid w:val="003D3ECE"/>
    <w:rsid w:val="003D7084"/>
    <w:rsid w:val="003F71D2"/>
    <w:rsid w:val="004074A1"/>
    <w:rsid w:val="0042033C"/>
    <w:rsid w:val="00420AFF"/>
    <w:rsid w:val="00420F15"/>
    <w:rsid w:val="00422134"/>
    <w:rsid w:val="0043115F"/>
    <w:rsid w:val="00432D22"/>
    <w:rsid w:val="00434FFC"/>
    <w:rsid w:val="00441356"/>
    <w:rsid w:val="004424A6"/>
    <w:rsid w:val="00446550"/>
    <w:rsid w:val="00446D31"/>
    <w:rsid w:val="0045325D"/>
    <w:rsid w:val="0045493E"/>
    <w:rsid w:val="004564E4"/>
    <w:rsid w:val="004633AF"/>
    <w:rsid w:val="0046440B"/>
    <w:rsid w:val="00470964"/>
    <w:rsid w:val="004716A8"/>
    <w:rsid w:val="004846EC"/>
    <w:rsid w:val="00487E78"/>
    <w:rsid w:val="00494E4C"/>
    <w:rsid w:val="004A0D79"/>
    <w:rsid w:val="004A6F1F"/>
    <w:rsid w:val="004B47B5"/>
    <w:rsid w:val="004B6AFE"/>
    <w:rsid w:val="004C0F0C"/>
    <w:rsid w:val="004C5FCC"/>
    <w:rsid w:val="004C796C"/>
    <w:rsid w:val="004D176C"/>
    <w:rsid w:val="004E3194"/>
    <w:rsid w:val="004E681F"/>
    <w:rsid w:val="004E7352"/>
    <w:rsid w:val="004F6C5B"/>
    <w:rsid w:val="005138A6"/>
    <w:rsid w:val="00520E03"/>
    <w:rsid w:val="0052684C"/>
    <w:rsid w:val="005275FE"/>
    <w:rsid w:val="005314B7"/>
    <w:rsid w:val="00535DA7"/>
    <w:rsid w:val="005447D7"/>
    <w:rsid w:val="0055410B"/>
    <w:rsid w:val="00556E41"/>
    <w:rsid w:val="00571B72"/>
    <w:rsid w:val="00580BE2"/>
    <w:rsid w:val="00582417"/>
    <w:rsid w:val="00582E4C"/>
    <w:rsid w:val="00591A82"/>
    <w:rsid w:val="005A072D"/>
    <w:rsid w:val="005A32DD"/>
    <w:rsid w:val="005A404F"/>
    <w:rsid w:val="005B07D4"/>
    <w:rsid w:val="005B3392"/>
    <w:rsid w:val="005B551E"/>
    <w:rsid w:val="005B66A9"/>
    <w:rsid w:val="005C156C"/>
    <w:rsid w:val="005C19B6"/>
    <w:rsid w:val="005D0782"/>
    <w:rsid w:val="005D115C"/>
    <w:rsid w:val="005E05A2"/>
    <w:rsid w:val="005F2323"/>
    <w:rsid w:val="005F47E6"/>
    <w:rsid w:val="005F794B"/>
    <w:rsid w:val="0060201C"/>
    <w:rsid w:val="00602B3F"/>
    <w:rsid w:val="0060486C"/>
    <w:rsid w:val="00615168"/>
    <w:rsid w:val="00621DD3"/>
    <w:rsid w:val="00635EE5"/>
    <w:rsid w:val="00640C88"/>
    <w:rsid w:val="00643F75"/>
    <w:rsid w:val="00651CD2"/>
    <w:rsid w:val="00657A7B"/>
    <w:rsid w:val="00664127"/>
    <w:rsid w:val="00664137"/>
    <w:rsid w:val="006641A4"/>
    <w:rsid w:val="006729AB"/>
    <w:rsid w:val="0067443D"/>
    <w:rsid w:val="00691F39"/>
    <w:rsid w:val="00692514"/>
    <w:rsid w:val="006A5EEB"/>
    <w:rsid w:val="006A7E25"/>
    <w:rsid w:val="006B3534"/>
    <w:rsid w:val="006B7354"/>
    <w:rsid w:val="006D36BC"/>
    <w:rsid w:val="006D5791"/>
    <w:rsid w:val="006D6553"/>
    <w:rsid w:val="006E75DF"/>
    <w:rsid w:val="006F4D80"/>
    <w:rsid w:val="00701ECA"/>
    <w:rsid w:val="00703AF4"/>
    <w:rsid w:val="00707DB2"/>
    <w:rsid w:val="00720962"/>
    <w:rsid w:val="0072245D"/>
    <w:rsid w:val="00737595"/>
    <w:rsid w:val="00745D8E"/>
    <w:rsid w:val="00760494"/>
    <w:rsid w:val="007632F8"/>
    <w:rsid w:val="00764A44"/>
    <w:rsid w:val="0078318A"/>
    <w:rsid w:val="00785093"/>
    <w:rsid w:val="00787247"/>
    <w:rsid w:val="007955AD"/>
    <w:rsid w:val="007B5A6A"/>
    <w:rsid w:val="007C1C37"/>
    <w:rsid w:val="007E0EE7"/>
    <w:rsid w:val="007E72CE"/>
    <w:rsid w:val="00806ADA"/>
    <w:rsid w:val="00810737"/>
    <w:rsid w:val="00811C48"/>
    <w:rsid w:val="00815DB3"/>
    <w:rsid w:val="0083459F"/>
    <w:rsid w:val="0083464F"/>
    <w:rsid w:val="0083780E"/>
    <w:rsid w:val="00837DCC"/>
    <w:rsid w:val="00840286"/>
    <w:rsid w:val="00842E18"/>
    <w:rsid w:val="008674E6"/>
    <w:rsid w:val="008743DF"/>
    <w:rsid w:val="00876001"/>
    <w:rsid w:val="00876A58"/>
    <w:rsid w:val="008939EF"/>
    <w:rsid w:val="00894072"/>
    <w:rsid w:val="00895B8D"/>
    <w:rsid w:val="008B08C6"/>
    <w:rsid w:val="008B212E"/>
    <w:rsid w:val="008B28A8"/>
    <w:rsid w:val="008B7541"/>
    <w:rsid w:val="008C1A4A"/>
    <w:rsid w:val="008C34F5"/>
    <w:rsid w:val="008D1B94"/>
    <w:rsid w:val="008D411F"/>
    <w:rsid w:val="008F740C"/>
    <w:rsid w:val="009010C1"/>
    <w:rsid w:val="00901A30"/>
    <w:rsid w:val="0090372F"/>
    <w:rsid w:val="0090421B"/>
    <w:rsid w:val="0091334D"/>
    <w:rsid w:val="009316D0"/>
    <w:rsid w:val="00932B6E"/>
    <w:rsid w:val="0093677F"/>
    <w:rsid w:val="00937999"/>
    <w:rsid w:val="00937B93"/>
    <w:rsid w:val="00944ADA"/>
    <w:rsid w:val="009568C5"/>
    <w:rsid w:val="00961A2D"/>
    <w:rsid w:val="0097243E"/>
    <w:rsid w:val="00973849"/>
    <w:rsid w:val="009832E4"/>
    <w:rsid w:val="009867C1"/>
    <w:rsid w:val="00990C4D"/>
    <w:rsid w:val="009A2464"/>
    <w:rsid w:val="009A3737"/>
    <w:rsid w:val="009A6258"/>
    <w:rsid w:val="009B66F8"/>
    <w:rsid w:val="009C2198"/>
    <w:rsid w:val="009C4979"/>
    <w:rsid w:val="009C7801"/>
    <w:rsid w:val="009D21E4"/>
    <w:rsid w:val="009D36F0"/>
    <w:rsid w:val="009D483A"/>
    <w:rsid w:val="009D7FB4"/>
    <w:rsid w:val="009E29D9"/>
    <w:rsid w:val="009F4D77"/>
    <w:rsid w:val="00A03537"/>
    <w:rsid w:val="00A134BE"/>
    <w:rsid w:val="00A1473C"/>
    <w:rsid w:val="00A21108"/>
    <w:rsid w:val="00A32343"/>
    <w:rsid w:val="00A34562"/>
    <w:rsid w:val="00A37208"/>
    <w:rsid w:val="00A405D1"/>
    <w:rsid w:val="00A46082"/>
    <w:rsid w:val="00A46FFD"/>
    <w:rsid w:val="00A50AF3"/>
    <w:rsid w:val="00A52AB7"/>
    <w:rsid w:val="00A53D38"/>
    <w:rsid w:val="00A552D5"/>
    <w:rsid w:val="00A660F7"/>
    <w:rsid w:val="00A67656"/>
    <w:rsid w:val="00A719B5"/>
    <w:rsid w:val="00A77EFA"/>
    <w:rsid w:val="00A9128B"/>
    <w:rsid w:val="00A933D3"/>
    <w:rsid w:val="00AA1407"/>
    <w:rsid w:val="00AB0E0A"/>
    <w:rsid w:val="00AB0EF7"/>
    <w:rsid w:val="00AB42BB"/>
    <w:rsid w:val="00AC0C63"/>
    <w:rsid w:val="00AC33E3"/>
    <w:rsid w:val="00AC531F"/>
    <w:rsid w:val="00AC5D98"/>
    <w:rsid w:val="00AC7016"/>
    <w:rsid w:val="00AD0B16"/>
    <w:rsid w:val="00AD2114"/>
    <w:rsid w:val="00AD3125"/>
    <w:rsid w:val="00AD7B46"/>
    <w:rsid w:val="00AE1AE9"/>
    <w:rsid w:val="00AE350A"/>
    <w:rsid w:val="00AE39D8"/>
    <w:rsid w:val="00AE548F"/>
    <w:rsid w:val="00AE661D"/>
    <w:rsid w:val="00AF0A38"/>
    <w:rsid w:val="00AF193B"/>
    <w:rsid w:val="00AF1A1D"/>
    <w:rsid w:val="00AF264E"/>
    <w:rsid w:val="00AF338E"/>
    <w:rsid w:val="00B04C4C"/>
    <w:rsid w:val="00B111E8"/>
    <w:rsid w:val="00B15130"/>
    <w:rsid w:val="00B17AD5"/>
    <w:rsid w:val="00B212C7"/>
    <w:rsid w:val="00B25A20"/>
    <w:rsid w:val="00B440FB"/>
    <w:rsid w:val="00B4674F"/>
    <w:rsid w:val="00B47A8D"/>
    <w:rsid w:val="00B517FB"/>
    <w:rsid w:val="00B52D1F"/>
    <w:rsid w:val="00B670C8"/>
    <w:rsid w:val="00B67595"/>
    <w:rsid w:val="00B7140C"/>
    <w:rsid w:val="00B74BFE"/>
    <w:rsid w:val="00B80F28"/>
    <w:rsid w:val="00B81979"/>
    <w:rsid w:val="00B948DA"/>
    <w:rsid w:val="00B9609E"/>
    <w:rsid w:val="00BC170A"/>
    <w:rsid w:val="00BC66DE"/>
    <w:rsid w:val="00BC6DE8"/>
    <w:rsid w:val="00BE0705"/>
    <w:rsid w:val="00BE10FE"/>
    <w:rsid w:val="00BF04A6"/>
    <w:rsid w:val="00BF12CB"/>
    <w:rsid w:val="00BF2997"/>
    <w:rsid w:val="00BF7C45"/>
    <w:rsid w:val="00C04C73"/>
    <w:rsid w:val="00C12CB1"/>
    <w:rsid w:val="00C13C96"/>
    <w:rsid w:val="00C175A7"/>
    <w:rsid w:val="00C22957"/>
    <w:rsid w:val="00C25F66"/>
    <w:rsid w:val="00C32208"/>
    <w:rsid w:val="00C44051"/>
    <w:rsid w:val="00C516E4"/>
    <w:rsid w:val="00C525FC"/>
    <w:rsid w:val="00C56C03"/>
    <w:rsid w:val="00C57A8A"/>
    <w:rsid w:val="00C57FE8"/>
    <w:rsid w:val="00C62939"/>
    <w:rsid w:val="00C6549A"/>
    <w:rsid w:val="00C67710"/>
    <w:rsid w:val="00C8483C"/>
    <w:rsid w:val="00C915BF"/>
    <w:rsid w:val="00CA41B9"/>
    <w:rsid w:val="00CA72C4"/>
    <w:rsid w:val="00CB31F6"/>
    <w:rsid w:val="00CB3298"/>
    <w:rsid w:val="00CB3B33"/>
    <w:rsid w:val="00CB4040"/>
    <w:rsid w:val="00CB736B"/>
    <w:rsid w:val="00CD0BCE"/>
    <w:rsid w:val="00CD64BC"/>
    <w:rsid w:val="00CF11B0"/>
    <w:rsid w:val="00D17EFC"/>
    <w:rsid w:val="00D22C95"/>
    <w:rsid w:val="00D30822"/>
    <w:rsid w:val="00D30D70"/>
    <w:rsid w:val="00D3685C"/>
    <w:rsid w:val="00D37E0D"/>
    <w:rsid w:val="00D47C75"/>
    <w:rsid w:val="00D53534"/>
    <w:rsid w:val="00D60A6D"/>
    <w:rsid w:val="00D62F7C"/>
    <w:rsid w:val="00D65CE7"/>
    <w:rsid w:val="00D67DFC"/>
    <w:rsid w:val="00D7555F"/>
    <w:rsid w:val="00D83029"/>
    <w:rsid w:val="00D95848"/>
    <w:rsid w:val="00DA4A85"/>
    <w:rsid w:val="00DA6006"/>
    <w:rsid w:val="00DB0A75"/>
    <w:rsid w:val="00DC48A2"/>
    <w:rsid w:val="00DC4B9D"/>
    <w:rsid w:val="00DC700A"/>
    <w:rsid w:val="00DD2C34"/>
    <w:rsid w:val="00DD46CC"/>
    <w:rsid w:val="00DD6D5B"/>
    <w:rsid w:val="00DE1DF2"/>
    <w:rsid w:val="00DE1E86"/>
    <w:rsid w:val="00DE2FA6"/>
    <w:rsid w:val="00DE4DAD"/>
    <w:rsid w:val="00DE6FE3"/>
    <w:rsid w:val="00DF2179"/>
    <w:rsid w:val="00DF224B"/>
    <w:rsid w:val="00DF718C"/>
    <w:rsid w:val="00E0375C"/>
    <w:rsid w:val="00E03DA9"/>
    <w:rsid w:val="00E046C0"/>
    <w:rsid w:val="00E047D9"/>
    <w:rsid w:val="00E16E5F"/>
    <w:rsid w:val="00E2396B"/>
    <w:rsid w:val="00E27809"/>
    <w:rsid w:val="00E335DA"/>
    <w:rsid w:val="00E34712"/>
    <w:rsid w:val="00E36B77"/>
    <w:rsid w:val="00E36EA8"/>
    <w:rsid w:val="00E371D7"/>
    <w:rsid w:val="00E3736A"/>
    <w:rsid w:val="00E4014B"/>
    <w:rsid w:val="00E47A5C"/>
    <w:rsid w:val="00E502A7"/>
    <w:rsid w:val="00E6268D"/>
    <w:rsid w:val="00E642BF"/>
    <w:rsid w:val="00E65436"/>
    <w:rsid w:val="00E65DE6"/>
    <w:rsid w:val="00E660C4"/>
    <w:rsid w:val="00E67E70"/>
    <w:rsid w:val="00E7044C"/>
    <w:rsid w:val="00E83F0C"/>
    <w:rsid w:val="00E93D8A"/>
    <w:rsid w:val="00E978AD"/>
    <w:rsid w:val="00EA0F02"/>
    <w:rsid w:val="00EA596A"/>
    <w:rsid w:val="00EB5190"/>
    <w:rsid w:val="00EB657A"/>
    <w:rsid w:val="00EB7CD4"/>
    <w:rsid w:val="00EC09D6"/>
    <w:rsid w:val="00ED5890"/>
    <w:rsid w:val="00EE7E83"/>
    <w:rsid w:val="00EF14ED"/>
    <w:rsid w:val="00EF17AC"/>
    <w:rsid w:val="00F100D4"/>
    <w:rsid w:val="00F11F38"/>
    <w:rsid w:val="00F22A92"/>
    <w:rsid w:val="00F24AFC"/>
    <w:rsid w:val="00F2595B"/>
    <w:rsid w:val="00F36B9A"/>
    <w:rsid w:val="00F36E33"/>
    <w:rsid w:val="00F375E8"/>
    <w:rsid w:val="00F52F85"/>
    <w:rsid w:val="00F53807"/>
    <w:rsid w:val="00F54629"/>
    <w:rsid w:val="00F712CE"/>
    <w:rsid w:val="00F733A7"/>
    <w:rsid w:val="00F80742"/>
    <w:rsid w:val="00F955DA"/>
    <w:rsid w:val="00FA2284"/>
    <w:rsid w:val="00FA41A2"/>
    <w:rsid w:val="00FC245F"/>
    <w:rsid w:val="00FD5F75"/>
    <w:rsid w:val="00FD6CE9"/>
    <w:rsid w:val="00FE1AB9"/>
    <w:rsid w:val="00FF3E04"/>
    <w:rsid w:val="00FF6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table" w:styleId="PlainTable2">
    <w:name w:val="Plain Table 2"/>
    <w:basedOn w:val="TableNormal"/>
    <w:uiPriority w:val="42"/>
    <w:rsid w:val="004E68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E68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E37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0D34-B6E9-49FD-9691-BBE9BFC3C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797</TotalTime>
  <Pages>9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248</cp:revision>
  <dcterms:created xsi:type="dcterms:W3CDTF">2017-10-20T05:51:00Z</dcterms:created>
  <dcterms:modified xsi:type="dcterms:W3CDTF">2021-06-20T14:50:00Z</dcterms:modified>
</cp:coreProperties>
</file>